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B69C" w14:textId="1BD2F878" w:rsidR="00430BA4" w:rsidRPr="0085231F" w:rsidRDefault="000100BF" w:rsidP="0085231F">
      <w:pPr>
        <w:pStyle w:val="Title"/>
        <w:jc w:val="center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548DD4" w:themeColor="text2" w:themeTint="99"/>
          <w:sz w:val="28"/>
          <w:szCs w:val="28"/>
        </w:rPr>
        <w:t>ILANA SHAPIRO</w:t>
      </w:r>
      <w:r w:rsidR="0085231F" w:rsidRPr="00064FB5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</w:p>
    <w:p w14:paraId="3530735C" w14:textId="366189BD" w:rsidR="003C649B" w:rsidRDefault="003C649B" w:rsidP="003C649B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8B5AF" wp14:editId="77DFC812">
                <wp:simplePos x="0" y="0"/>
                <wp:positionH relativeFrom="column">
                  <wp:posOffset>704090</wp:posOffset>
                </wp:positionH>
                <wp:positionV relativeFrom="paragraph">
                  <wp:posOffset>77470</wp:posOffset>
                </wp:positionV>
                <wp:extent cx="5217795" cy="0"/>
                <wp:effectExtent l="0" t="0" r="14605" b="12700"/>
                <wp:wrapNone/>
                <wp:docPr id="1300173725" name="Straight Connector 1300173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79B6" id="Straight Connector 13001737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6.1pt" to="466.3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CONTACT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A96E61" w:rsidRPr="003C649B" w14:paraId="495C27DE" w14:textId="77777777" w:rsidTr="00A96E61">
        <w:tc>
          <w:tcPr>
            <w:tcW w:w="4140" w:type="dxa"/>
          </w:tcPr>
          <w:p w14:paraId="118D408C" w14:textId="4E8BF159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Email: </w:t>
            </w:r>
            <w:hyperlink r:id="rId8" w:history="1">
              <w:r w:rsidRPr="0085231F">
                <w:rPr>
                  <w:rStyle w:val="Hyperlink"/>
                  <w:rFonts w:ascii="News Gothic MT" w:hAnsi="News Gothic MT" w:cs="Times New Roman"/>
                  <w:color w:val="1700FF"/>
                  <w:sz w:val="20"/>
                  <w:szCs w:val="20"/>
                </w:rPr>
                <w:t>ilshapiro@ucsd.edu</w:t>
              </w:r>
            </w:hyperlink>
          </w:p>
        </w:tc>
        <w:tc>
          <w:tcPr>
            <w:tcW w:w="5220" w:type="dxa"/>
          </w:tcPr>
          <w:p w14:paraId="72F202A3" w14:textId="50B5FA9F" w:rsidR="003C649B" w:rsidRPr="003C649B" w:rsidRDefault="0085231F" w:rsidP="004C0A63">
            <w:pPr>
              <w:ind w:left="-100" w:hanging="7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LinkedIn:</w:t>
            </w:r>
            <w:r>
              <w:t xml:space="preserve"> </w:t>
            </w:r>
            <w:hyperlink r:id="rId9" w:history="1">
              <w:r w:rsidRPr="0085231F">
                <w:rPr>
                  <w:rStyle w:val="Hyperlink"/>
                  <w:rFonts w:ascii="News Gothic MT" w:hAnsi="News Gothic MT" w:cs="Segoe UI Symbol"/>
                  <w:color w:val="1700FF"/>
                  <w:sz w:val="20"/>
                  <w:szCs w:val="20"/>
                  <w:shd w:val="clear" w:color="auto" w:fill="FFFFFF"/>
                </w:rPr>
                <w:t>linkedin.com/in/ilana-shapiro-157447170</w:t>
              </w:r>
            </w:hyperlink>
          </w:p>
        </w:tc>
      </w:tr>
      <w:tr w:rsidR="00A96E61" w:rsidRPr="003C649B" w14:paraId="4706E3CC" w14:textId="77777777" w:rsidTr="00A96E61">
        <w:tc>
          <w:tcPr>
            <w:tcW w:w="4140" w:type="dxa"/>
          </w:tcPr>
          <w:p w14:paraId="6F7244D7" w14:textId="3D4740D7" w:rsidR="003C649B" w:rsidRPr="003C649B" w:rsidRDefault="003C649B" w:rsidP="003C649B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C649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Website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0" w:history="1">
              <w:r w:rsidRPr="00074ED6">
                <w:rPr>
                  <w:rStyle w:val="Hyperlink"/>
                  <w:rFonts w:ascii="News Gothic MT" w:hAnsi="News Gothic MT" w:cs="Arial"/>
                  <w:sz w:val="20"/>
                  <w:szCs w:val="20"/>
                </w:rPr>
                <w:t>https://ilanashapiro.github.io</w:t>
              </w:r>
            </w:hyperlink>
          </w:p>
        </w:tc>
        <w:tc>
          <w:tcPr>
            <w:tcW w:w="5220" w:type="dxa"/>
          </w:tcPr>
          <w:p w14:paraId="0DC7DA1B" w14:textId="4526C20E" w:rsidR="003C649B" w:rsidRPr="003C649B" w:rsidRDefault="003C649B" w:rsidP="0085231F">
            <w:pPr>
              <w:ind w:left="-106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GitHub:</w:t>
            </w:r>
            <w:r w:rsidR="0085231F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11" w:history="1"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github.com/</w:t>
              </w:r>
              <w:proofErr w:type="spellStart"/>
              <w:r w:rsidR="0085231F" w:rsidRPr="00064FB5">
                <w:rPr>
                  <w:rStyle w:val="Hyperlink"/>
                  <w:rFonts w:ascii="News Gothic MT" w:hAnsi="News Gothic MT" w:cs="Times New Roman"/>
                  <w:sz w:val="20"/>
                  <w:szCs w:val="20"/>
                </w:rPr>
                <w:t>ilanashapiro</w:t>
              </w:r>
              <w:proofErr w:type="spellEnd"/>
            </w:hyperlink>
          </w:p>
        </w:tc>
      </w:tr>
    </w:tbl>
    <w:p w14:paraId="3240FF6A" w14:textId="77777777" w:rsidR="003C649B" w:rsidRPr="003C649B" w:rsidRDefault="003C649B" w:rsidP="003C649B">
      <w:pPr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3F622E04" w14:textId="64A1FB3E" w:rsidR="002E6041" w:rsidRPr="002E6041" w:rsidRDefault="002E6041" w:rsidP="002E6041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199E" wp14:editId="00DD2629">
                <wp:simplePos x="0" y="0"/>
                <wp:positionH relativeFrom="column">
                  <wp:posOffset>1625600</wp:posOffset>
                </wp:positionH>
                <wp:positionV relativeFrom="paragraph">
                  <wp:posOffset>84650</wp:posOffset>
                </wp:positionV>
                <wp:extent cx="4303542" cy="0"/>
                <wp:effectExtent l="0" t="0" r="14605" b="12700"/>
                <wp:wrapNone/>
                <wp:docPr id="910103922" name="Straight Connector 91010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25C6D" id="Straight Connector 9101039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6.65pt" to="466.8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+tzmQEAAIgDAAAOAAAAZHJzL2Uyb0RvYy54bWysU9uO0zAQfUfiHyy/06TdBaG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RESEARCH </w:t>
      </w:r>
      <w:r w:rsidR="00091391">
        <w:rPr>
          <w:rFonts w:ascii="News Gothic MT" w:hAnsi="News Gothic MT" w:cs="Times New Roman"/>
          <w:b/>
          <w:bCs/>
          <w:color w:val="548DD4" w:themeColor="text2" w:themeTint="99"/>
        </w:rPr>
        <w:t>INTERESTS</w:t>
      </w:r>
      <w:r w:rsidR="00237AE2"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59260E94" w14:textId="4C1AEE96" w:rsidR="002E6041" w:rsidRPr="002E6041" w:rsidRDefault="002E6041" w:rsidP="00002C0D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My interests lie 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 </w:t>
      </w:r>
      <w:r w:rsidR="00E26076">
        <w:rPr>
          <w:rFonts w:ascii="News Gothic MT" w:hAnsi="News Gothic MT" w:cs="Times New Roman"/>
          <w:color w:val="000000" w:themeColor="text1"/>
          <w:sz w:val="20"/>
          <w:szCs w:val="20"/>
        </w:rPr>
        <w:t>the integration of</w:t>
      </w:r>
      <w:r w:rsidR="00691E39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languages, </w:t>
      </w:r>
      <w:r w:rsidR="003834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automated reasoning, 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generative AI, and </w:t>
      </w:r>
      <w:r w:rsidR="00A4129D">
        <w:rPr>
          <w:rFonts w:ascii="News Gothic MT" w:hAnsi="News Gothic MT" w:cs="Times New Roman"/>
          <w:color w:val="000000" w:themeColor="text1"/>
          <w:sz w:val="20"/>
          <w:szCs w:val="20"/>
        </w:rPr>
        <w:t>human-computer interaction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I </w:t>
      </w:r>
      <w:r w:rsidR="00383408">
        <w:rPr>
          <w:rFonts w:ascii="News Gothic MT" w:hAnsi="News Gothic MT" w:cs="Times New Roman"/>
          <w:color w:val="000000" w:themeColor="text1"/>
          <w:sz w:val="20"/>
          <w:szCs w:val="20"/>
        </w:rPr>
        <w:t>aim</w:t>
      </w:r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t</w:t>
      </w:r>
      <w:proofErr w:type="spellStart"/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>o</w:t>
      </w:r>
      <w:proofErr w:type="spellEnd"/>
      <w:r w:rsidR="00FE78B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develop </w:t>
      </w:r>
      <w:r w:rsidR="00383408">
        <w:rPr>
          <w:rFonts w:ascii="News Gothic MT" w:hAnsi="News Gothic MT" w:cs="Times New Roman"/>
          <w:color w:val="000000" w:themeColor="text1"/>
          <w:sz w:val="20"/>
          <w:szCs w:val="20"/>
        </w:rPr>
        <w:t>usable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structural constraints on sequence models for the controllable generation of </w:t>
      </w:r>
      <w:r w:rsidR="003B5594">
        <w:rPr>
          <w:rFonts w:ascii="News Gothic MT" w:hAnsi="News Gothic MT" w:cs="Times New Roman"/>
          <w:color w:val="000000" w:themeColor="text1"/>
          <w:sz w:val="20"/>
          <w:szCs w:val="20"/>
        </w:rPr>
        <w:t>well-formed</w:t>
      </w:r>
      <w:r w:rsidR="00784D08" w:rsidRPr="00784D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sequence data</w:t>
      </w:r>
      <w:r w:rsidR="003834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and to apply formal reasoning methods to improve the </w:t>
      </w:r>
      <w:r w:rsidR="00530AFF">
        <w:rPr>
          <w:rFonts w:ascii="News Gothic MT" w:hAnsi="News Gothic MT" w:cs="Times New Roman"/>
          <w:color w:val="000000" w:themeColor="text1"/>
          <w:sz w:val="20"/>
          <w:szCs w:val="20"/>
        </w:rPr>
        <w:t>automated reasoning</w:t>
      </w:r>
      <w:r w:rsidR="00383408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tools that </w:t>
      </w:r>
      <w:r w:rsidR="00C902F0">
        <w:rPr>
          <w:rFonts w:ascii="News Gothic MT" w:hAnsi="News Gothic MT" w:cs="Times New Roman"/>
          <w:color w:val="000000" w:themeColor="text1"/>
          <w:sz w:val="20"/>
          <w:szCs w:val="20"/>
        </w:rPr>
        <w:t>underlie these syste</w:t>
      </w:r>
      <w:r w:rsidR="00C92C99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="00C902F0">
        <w:rPr>
          <w:rFonts w:ascii="News Gothic MT" w:hAnsi="News Gothic MT" w:cs="Times New Roman"/>
          <w:color w:val="000000" w:themeColor="text1"/>
          <w:sz w:val="20"/>
          <w:szCs w:val="20"/>
        </w:rPr>
        <w:t>s</w:t>
      </w:r>
      <w:r w:rsidR="00784D08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29CC6FB8" w14:textId="77777777" w:rsidR="002E6041" w:rsidRPr="002E6041" w:rsidRDefault="002E6041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5C742D04" w14:textId="02352787" w:rsidR="00430BA4" w:rsidRPr="002E6041" w:rsidRDefault="00430BA4" w:rsidP="00430BA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A78B" wp14:editId="4C3A2A14">
                <wp:simplePos x="0" y="0"/>
                <wp:positionH relativeFrom="column">
                  <wp:posOffset>841375</wp:posOffset>
                </wp:positionH>
                <wp:positionV relativeFrom="paragraph">
                  <wp:posOffset>79826</wp:posOffset>
                </wp:positionV>
                <wp:extent cx="5085464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279FE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5pt,6.3pt" to="466.7pt,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EDUCATION</w:t>
      </w:r>
    </w:p>
    <w:p w14:paraId="00D075A1" w14:textId="0494DA35" w:rsidR="002E6041" w:rsidRPr="002E6041" w:rsidRDefault="00AF0F81" w:rsidP="002E6041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University of California,</w:t>
      </w:r>
      <w:r w:rsidR="002E6041" w:rsidRPr="002E6041">
        <w:rPr>
          <w:rFonts w:ascii="News Gothic MT" w:hAnsi="News Gothic MT" w:cs="Times New Roman"/>
          <w:sz w:val="20"/>
          <w:szCs w:val="20"/>
        </w:rPr>
        <w:t xml:space="preserve"> San Diego, </w:t>
      </w:r>
      <w:r w:rsidR="002E6041" w:rsidRPr="002E6041">
        <w:rPr>
          <w:rFonts w:ascii="News Gothic MT" w:hAnsi="News Gothic MT" w:cs="Times New Roman"/>
          <w:b w:val="0"/>
          <w:bCs/>
          <w:sz w:val="20"/>
          <w:szCs w:val="20"/>
        </w:rPr>
        <w:t>La Jolla, CA</w:t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Start"/>
      <w:r w:rsidR="005735D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3D0FA9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2023</w:t>
      </w:r>
      <w:proofErr w:type="gramEnd"/>
      <w:r w:rsidR="002E6041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-present</w:t>
      </w:r>
    </w:p>
    <w:p w14:paraId="19E520B6" w14:textId="77777777" w:rsid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Ph.D. Computer Science</w:t>
      </w:r>
    </w:p>
    <w:p w14:paraId="583D5915" w14:textId="1B1BF079" w:rsidR="002E6041" w:rsidRPr="002E6041" w:rsidRDefault="002E6041" w:rsidP="002E6041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Programming Systems Group, advised by Professor Sorin Lerner</w:t>
      </w:r>
    </w:p>
    <w:p w14:paraId="743241DD" w14:textId="729D4AA7" w:rsidR="002E6041" w:rsidRPr="002E6041" w:rsidRDefault="002E6041" w:rsidP="002E6041">
      <w:pPr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GPA: </w:t>
      </w:r>
      <w:r w:rsidR="005F154A">
        <w:rPr>
          <w:rFonts w:ascii="News Gothic MT" w:hAnsi="News Gothic MT" w:cs="Times New Roman"/>
          <w:color w:val="000000" w:themeColor="text1"/>
          <w:sz w:val="20"/>
          <w:szCs w:val="20"/>
        </w:rPr>
        <w:t>3.96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/4.0 </w:t>
      </w:r>
    </w:p>
    <w:p w14:paraId="60BA695E" w14:textId="77777777" w:rsidR="002E6041" w:rsidRPr="00EB491F" w:rsidRDefault="002E6041" w:rsidP="00AE767A">
      <w:pPr>
        <w:pStyle w:val="Heading2"/>
        <w:shd w:val="clear" w:color="auto" w:fill="FFFFFF"/>
        <w:rPr>
          <w:rFonts w:ascii="News Gothic MT" w:hAnsi="News Gothic MT" w:cs="Times New Roman"/>
          <w:sz w:val="6"/>
          <w:szCs w:val="6"/>
        </w:rPr>
      </w:pPr>
    </w:p>
    <w:p w14:paraId="5849F575" w14:textId="5D640255" w:rsidR="00AE767A" w:rsidRPr="002E6041" w:rsidRDefault="00AE767A" w:rsidP="00AE767A">
      <w:pPr>
        <w:pStyle w:val="Heading2"/>
        <w:shd w:val="clear" w:color="auto" w:fill="FFFFFF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Pomona College,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Claremont, CA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2018-2022</w:t>
      </w:r>
    </w:p>
    <w:p w14:paraId="285A6E22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B.A. Computer Science/Music (Flute) double major, minor in Mathematics</w:t>
      </w:r>
    </w:p>
    <w:p w14:paraId="303FE605" w14:textId="77777777" w:rsidR="00AE767A" w:rsidRPr="002E6041" w:rsidRDefault="00AE767A" w:rsidP="00AE767A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GPA: 4.0/4.0, Summa Cum Laude, Distinction in Senior Exercises</w:t>
      </w:r>
    </w:p>
    <w:p w14:paraId="1E68153A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right="-116" w:hanging="252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Computer Science Thesis: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: A Domain Specific Language for Music Notation" </w:t>
      </w:r>
    </w:p>
    <w:p w14:paraId="1A030985" w14:textId="77777777" w:rsidR="00AE767A" w:rsidRPr="002E6041" w:rsidRDefault="00AE767A" w:rsidP="00AE767A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Advised at Harvey Mudd College by Professor Ben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Wiedermann</w:t>
      </w:r>
      <w:proofErr w:type="spellEnd"/>
    </w:p>
    <w:p w14:paraId="0190F6AE" w14:textId="77777777" w:rsidR="00AE767A" w:rsidRPr="002E6041" w:rsidRDefault="00AE767A" w:rsidP="00AE767A">
      <w:pPr>
        <w:pStyle w:val="ListParagraph"/>
        <w:numPr>
          <w:ilvl w:val="0"/>
          <w:numId w:val="13"/>
        </w:numPr>
        <w:ind w:left="432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i/>
          <w:iCs/>
          <w:color w:val="000000" w:themeColor="text1"/>
          <w:sz w:val="20"/>
          <w:szCs w:val="20"/>
        </w:rPr>
        <w:t>Music Thesis and Recital: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"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Mieczys</w:t>
      </w:r>
      <w:r w:rsidRPr="002E6041">
        <w:rPr>
          <w:rFonts w:ascii="Calibri" w:hAnsi="Calibri" w:cs="Calibri"/>
          <w:color w:val="000000" w:themeColor="text1"/>
          <w:sz w:val="20"/>
          <w:szCs w:val="20"/>
        </w:rPr>
        <w:t>ł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Weinberg: Music Transcending Tragedy" </w:t>
      </w:r>
    </w:p>
    <w:p w14:paraId="004E3FFC" w14:textId="0C2A9ADB" w:rsidR="002E6041" w:rsidRPr="002E6041" w:rsidRDefault="00AE767A" w:rsidP="002E6041">
      <w:pPr>
        <w:pStyle w:val="ListParagraph"/>
        <w:numPr>
          <w:ilvl w:val="1"/>
          <w:numId w:val="13"/>
        </w:numPr>
        <w:ind w:left="792" w:hanging="270"/>
        <w:rPr>
          <w:rFonts w:ascii="News Gothic MT" w:hAnsi="News Gothic MT" w:cs="Times New Roman"/>
          <w:sz w:val="12"/>
          <w:szCs w:val="12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Advised by Professors Alfred Cramer, Joti Rockwell, and Eric Lindholm</w:t>
      </w:r>
    </w:p>
    <w:p w14:paraId="69D7281A" w14:textId="77777777" w:rsidR="006D1283" w:rsidRPr="002E6041" w:rsidRDefault="006D1283" w:rsidP="00064FB5">
      <w:pPr>
        <w:rPr>
          <w:rFonts w:ascii="News Gothic MT" w:hAnsi="News Gothic MT" w:cs="Times New Roman"/>
          <w:noProof/>
          <w:color w:val="548DD4" w:themeColor="text2" w:themeTint="99"/>
          <w:sz w:val="12"/>
          <w:szCs w:val="12"/>
        </w:rPr>
      </w:pPr>
    </w:p>
    <w:p w14:paraId="4EC10D63" w14:textId="5F2B7624" w:rsidR="002E6041" w:rsidRPr="002E6041" w:rsidRDefault="004114F0" w:rsidP="002E6041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C7D0C" wp14:editId="09CA867C">
                <wp:simplePos x="0" y="0"/>
                <wp:positionH relativeFrom="column">
                  <wp:posOffset>1572322</wp:posOffset>
                </wp:positionH>
                <wp:positionV relativeFrom="paragraph">
                  <wp:posOffset>77284</wp:posOffset>
                </wp:positionV>
                <wp:extent cx="4354520" cy="13939"/>
                <wp:effectExtent l="0" t="0" r="1460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520" cy="13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8BC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6.1pt" to="466.7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 xml:space="preserve">RESEARCH </w:t>
      </w:r>
      <w:r w:rsidR="002E6041"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PROJECTS</w:t>
      </w:r>
    </w:p>
    <w:p w14:paraId="4977C903" w14:textId="120731ED" w:rsidR="00222200" w:rsidRPr="00FB0AE4" w:rsidRDefault="00DA78C1" w:rsidP="0022220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DA78C1">
        <w:rPr>
          <w:rFonts w:ascii="News Gothic MT" w:hAnsi="News Gothic MT" w:cs="Times New Roman"/>
          <w:sz w:val="20"/>
          <w:szCs w:val="20"/>
        </w:rPr>
        <w:t xml:space="preserve">Parallelizing Z3: Adaptive Cubing via </w:t>
      </w:r>
      <w:r>
        <w:rPr>
          <w:rFonts w:ascii="News Gothic MT" w:hAnsi="News Gothic MT" w:cs="Times New Roman"/>
          <w:sz w:val="20"/>
          <w:szCs w:val="20"/>
        </w:rPr>
        <w:t>Online</w:t>
      </w:r>
      <w:r w:rsidRPr="00DA78C1">
        <w:rPr>
          <w:rFonts w:ascii="News Gothic MT" w:hAnsi="News Gothic MT" w:cs="Times New Roman"/>
          <w:sz w:val="20"/>
          <w:szCs w:val="20"/>
        </w:rPr>
        <w:t xml:space="preserve"> Sampling of CDCL Conflict Traces</w:t>
      </w:r>
      <w:r w:rsidR="00222200" w:rsidRPr="0022220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2" w:history="1">
        <w:r w:rsidR="00222200" w:rsidRPr="00222200">
          <w:rPr>
            <w:rStyle w:val="Hyperlink"/>
            <w:b w:val="0"/>
            <w:bCs/>
            <w:sz w:val="18"/>
            <w:szCs w:val="18"/>
          </w:rPr>
          <w:t>code</w:t>
        </w:r>
      </w:hyperlink>
      <w:r w:rsidR="00222200" w:rsidRPr="00222200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2220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3" w:history="1">
        <w:r>
          <w:rPr>
            <w:rStyle w:val="Hyperlink"/>
            <w:b w:val="0"/>
            <w:bCs/>
            <w:sz w:val="18"/>
            <w:szCs w:val="18"/>
          </w:rPr>
          <w:t>s</w:t>
        </w:r>
        <w:r w:rsidR="00E62BB6">
          <w:rPr>
            <w:rStyle w:val="Hyperlink"/>
            <w:b w:val="0"/>
            <w:bCs/>
            <w:sz w:val="18"/>
            <w:szCs w:val="18"/>
          </w:rPr>
          <w:t>li</w:t>
        </w:r>
        <w:r>
          <w:rPr>
            <w:rStyle w:val="Hyperlink"/>
            <w:b w:val="0"/>
            <w:bCs/>
            <w:sz w:val="18"/>
            <w:szCs w:val="18"/>
          </w:rPr>
          <w:t>des</w:t>
        </w:r>
      </w:hyperlink>
      <w:r w:rsidRPr="00222200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AD52FC">
        <w:rPr>
          <w:rFonts w:ascii="News Gothic MT" w:hAnsi="News Gothic MT" w:cs="Times New Roman"/>
          <w:b w:val="0"/>
          <w:bCs/>
          <w:sz w:val="18"/>
          <w:szCs w:val="18"/>
        </w:rPr>
        <w:t xml:space="preserve"> </w:t>
      </w:r>
      <w:r w:rsidR="00356CAD">
        <w:rPr>
          <w:rFonts w:ascii="News Gothic MT" w:hAnsi="News Gothic MT" w:cs="Times New Roman"/>
          <w:b w:val="0"/>
          <w:bCs/>
          <w:sz w:val="18"/>
          <w:szCs w:val="18"/>
        </w:rPr>
        <w:t xml:space="preserve"> </w:t>
      </w:r>
      <w:r w:rsidR="00222200"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4118BDEA" w14:textId="2CE476F0" w:rsidR="00E62BB6" w:rsidRDefault="00E62BB6" w:rsidP="00E62BB6">
      <w:pPr>
        <w:pStyle w:val="Heading2"/>
        <w:numPr>
          <w:ilvl w:val="0"/>
          <w:numId w:val="23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 xml:space="preserve">At Microsoft Research, I worked with Nikolaj </w:t>
      </w:r>
      <w:proofErr w:type="spellStart"/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>Bjorner</w:t>
      </w:r>
      <w:proofErr w:type="spellEnd"/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>
        <w:rPr>
          <w:rFonts w:ascii="News Gothic MT" w:hAnsi="News Gothic MT" w:cs="Times New Roman"/>
          <w:b w:val="0"/>
          <w:bCs/>
          <w:sz w:val="20"/>
          <w:szCs w:val="20"/>
        </w:rPr>
        <w:t>on a</w:t>
      </w:r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 xml:space="preserve"> novel parallelization algorithm for the SMT solver Z3. We developed an online cube-and-conquer approach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: </w:t>
      </w:r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>cubes are dynamically sampled during solving from CDCL conflict-variable heuristics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and</w:t>
      </w:r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 xml:space="preserve"> distributed to worker threads based on similarity</w:t>
      </w:r>
      <w:r w:rsidR="005677ED">
        <w:rPr>
          <w:rFonts w:ascii="News Gothic MT" w:hAnsi="News Gothic MT" w:cs="Times New Roman"/>
          <w:b w:val="0"/>
          <w:bCs/>
          <w:sz w:val="20"/>
          <w:szCs w:val="20"/>
        </w:rPr>
        <w:t xml:space="preserve">. </w:t>
      </w:r>
      <w:r>
        <w:rPr>
          <w:rFonts w:ascii="News Gothic MT" w:hAnsi="News Gothic MT" w:cs="Times New Roman"/>
          <w:b w:val="0"/>
          <w:bCs/>
          <w:sz w:val="20"/>
          <w:szCs w:val="20"/>
        </w:rPr>
        <w:t>We</w:t>
      </w:r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 xml:space="preserve"> are 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now </w:t>
      </w:r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 xml:space="preserve">exploring online parameter </w:t>
      </w:r>
      <w:proofErr w:type="spellStart"/>
      <w:r w:rsidRPr="00E62BB6">
        <w:rPr>
          <w:rFonts w:ascii="News Gothic MT" w:hAnsi="News Gothic MT" w:cs="Times New Roman"/>
          <w:b w:val="0"/>
          <w:bCs/>
          <w:sz w:val="20"/>
          <w:szCs w:val="20"/>
        </w:rPr>
        <w:t>tuning.</w:t>
      </w:r>
    </w:p>
    <w:p w14:paraId="1B88DE9E" w14:textId="2BA62ABC" w:rsidR="00222200" w:rsidRPr="00FB0AE4" w:rsidRDefault="00222200" w:rsidP="0022220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proofErr w:type="spellEnd"/>
      <w:r>
        <w:rPr>
          <w:rFonts w:ascii="News Gothic MT" w:hAnsi="News Gothic MT" w:cs="Times New Roman"/>
          <w:sz w:val="20"/>
          <w:szCs w:val="20"/>
        </w:rPr>
        <w:t xml:space="preserve">Training LLMs for Verified Programming </w:t>
      </w:r>
      <w:r w:rsidRPr="0022220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4" w:history="1">
        <w:r w:rsidRPr="00222200">
          <w:rPr>
            <w:rStyle w:val="Hyperlink"/>
            <w:b w:val="0"/>
            <w:bCs/>
            <w:sz w:val="18"/>
            <w:szCs w:val="18"/>
          </w:rPr>
          <w:t>code</w:t>
        </w:r>
      </w:hyperlink>
      <w:r w:rsidRPr="00222200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  <w:t xml:space="preserve">   </w:t>
      </w:r>
      <w:r w:rsidR="00DE497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DE497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DE497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DE4971">
        <w:rPr>
          <w:rFonts w:ascii="News Gothic MT" w:hAnsi="News Gothic MT" w:cs="Times New Roman"/>
          <w:b w:val="0"/>
          <w:bCs/>
          <w:sz w:val="18"/>
          <w:szCs w:val="18"/>
        </w:rPr>
        <w:tab/>
      </w:r>
      <w:proofErr w:type="gramStart"/>
      <w:r w:rsidR="00DE497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56CAD">
        <w:rPr>
          <w:rFonts w:ascii="News Gothic MT" w:hAnsi="News Gothic MT" w:cs="Times New Roman"/>
          <w:b w:val="0"/>
          <w:bCs/>
          <w:sz w:val="18"/>
          <w:szCs w:val="18"/>
        </w:rPr>
        <w:t xml:space="preserve"> </w:t>
      </w:r>
      <w:r w:rsidR="00D55549">
        <w:rPr>
          <w:rFonts w:ascii="News Gothic MT" w:hAnsi="News Gothic MT" w:cs="Times New Roman"/>
          <w:b w:val="0"/>
          <w:bCs/>
          <w:sz w:val="18"/>
          <w:szCs w:val="18"/>
        </w:rPr>
        <w:t xml:space="preserve">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  <w:proofErr w:type="gramEnd"/>
    </w:p>
    <w:p w14:paraId="7691349F" w14:textId="694D599F" w:rsidR="00222200" w:rsidRDefault="00222200" w:rsidP="000B53B8">
      <w:pPr>
        <w:pStyle w:val="Heading2"/>
        <w:numPr>
          <w:ilvl w:val="0"/>
          <w:numId w:val="22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 xml:space="preserve">At Microsoft Research, </w:t>
      </w:r>
      <w:r w:rsidR="00DA78C1">
        <w:rPr>
          <w:rFonts w:ascii="News Gothic MT" w:hAnsi="News Gothic MT" w:cs="Times New Roman"/>
          <w:b w:val="0"/>
          <w:bCs/>
          <w:sz w:val="20"/>
          <w:szCs w:val="20"/>
        </w:rPr>
        <w:t>I helped train a</w:t>
      </w:r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 xml:space="preserve"> 32B LLM specialized in program verification. I </w:t>
      </w:r>
      <w:r w:rsidR="00DA78C1">
        <w:rPr>
          <w:rFonts w:ascii="News Gothic MT" w:hAnsi="News Gothic MT" w:cs="Times New Roman"/>
          <w:b w:val="0"/>
          <w:bCs/>
          <w:sz w:val="20"/>
          <w:szCs w:val="20"/>
        </w:rPr>
        <w:t xml:space="preserve">prepared </w:t>
      </w:r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>and augment</w:t>
      </w:r>
      <w:r w:rsidR="00DA78C1">
        <w:rPr>
          <w:rFonts w:ascii="News Gothic MT" w:hAnsi="News Gothic MT" w:cs="Times New Roman"/>
          <w:b w:val="0"/>
          <w:bCs/>
          <w:sz w:val="20"/>
          <w:szCs w:val="20"/>
        </w:rPr>
        <w:t>ed</w:t>
      </w:r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 xml:space="preserve"> Lean datasets for SFT and RL training, bu</w:t>
      </w:r>
      <w:r w:rsidR="00DA78C1">
        <w:rPr>
          <w:rFonts w:ascii="News Gothic MT" w:hAnsi="News Gothic MT" w:cs="Times New Roman"/>
          <w:b w:val="0"/>
          <w:bCs/>
          <w:sz w:val="20"/>
          <w:szCs w:val="20"/>
        </w:rPr>
        <w:t>ilt</w:t>
      </w:r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 xml:space="preserve"> a custom </w:t>
      </w:r>
      <w:proofErr w:type="spellStart"/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>Dockerized</w:t>
      </w:r>
      <w:proofErr w:type="spellEnd"/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 xml:space="preserve"> Lean verification server, and evaluat</w:t>
      </w:r>
      <w:r w:rsidR="00DA78C1">
        <w:rPr>
          <w:rFonts w:ascii="News Gothic MT" w:hAnsi="News Gothic MT" w:cs="Times New Roman"/>
          <w:b w:val="0"/>
          <w:bCs/>
          <w:sz w:val="20"/>
          <w:szCs w:val="20"/>
        </w:rPr>
        <w:t xml:space="preserve">ed </w:t>
      </w:r>
      <w:r w:rsidRPr="00222200">
        <w:rPr>
          <w:rFonts w:ascii="News Gothic MT" w:hAnsi="News Gothic MT" w:cs="Times New Roman"/>
          <w:b w:val="0"/>
          <w:bCs/>
          <w:sz w:val="20"/>
          <w:szCs w:val="20"/>
        </w:rPr>
        <w:t>model checkpoints.</w:t>
      </w:r>
    </w:p>
    <w:p w14:paraId="3BC49FC4" w14:textId="73EBE2B4" w:rsidR="009C1A88" w:rsidRPr="00FB0AE4" w:rsidRDefault="009C1A88" w:rsidP="009C1A88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Synthesizing </w:t>
      </w:r>
      <w:r w:rsidRPr="00FB0AE4">
        <w:rPr>
          <w:rFonts w:ascii="News Gothic MT" w:hAnsi="News Gothic MT" w:cs="Times New Roman"/>
          <w:sz w:val="20"/>
          <w:szCs w:val="20"/>
        </w:rPr>
        <w:t>Composite Hierarchical Structure from Music Corpora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5" w:history="1">
        <w:r w:rsidR="00222200" w:rsidRPr="0022220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6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17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22220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8" w:history="1">
        <w:r w:rsidR="00222200" w:rsidRPr="0022220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talk</w:t>
        </w:r>
      </w:hyperlink>
      <w:r w:rsidR="00222200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AD52FC">
        <w:rPr>
          <w:rFonts w:ascii="News Gothic MT" w:hAnsi="News Gothic MT" w:cs="Times New Roman"/>
          <w:b w:val="0"/>
          <w:bCs/>
          <w:sz w:val="18"/>
          <w:szCs w:val="18"/>
        </w:rPr>
        <w:t xml:space="preserve">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3C72A3F7" w14:textId="73E29245" w:rsidR="009C1A88" w:rsidRPr="00626820" w:rsidRDefault="00222200" w:rsidP="00F736CF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Published at</w:t>
      </w:r>
      <w:r w:rsidR="00F736CF" w:rsidRPr="00FB0AE4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34th International Joint Conference on Artificial Intelligence</w:t>
      </w:r>
      <w:r w:rsidR="00F736CF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2025. 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Combined stochastic and </w:t>
      </w:r>
      <w:r w:rsidR="00A510B1">
        <w:rPr>
          <w:rFonts w:ascii="News Gothic MT" w:hAnsi="News Gothic MT"/>
          <w:bCs/>
          <w:color w:val="000000" w:themeColor="text1"/>
          <w:sz w:val="20"/>
          <w:szCs w:val="20"/>
        </w:rPr>
        <w:t>SMT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 techniques to frame and solve the </w:t>
      </w:r>
      <w:r w:rsidR="001C47D5">
        <w:rPr>
          <w:rFonts w:ascii="News Gothic MT" w:hAnsi="News Gothic MT"/>
          <w:bCs/>
          <w:color w:val="000000" w:themeColor="text1"/>
          <w:sz w:val="20"/>
          <w:szCs w:val="20"/>
        </w:rPr>
        <w:t>nested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 NP-hard combinatorial optimization problem of music structure summarization</w:t>
      </w:r>
      <w:r w:rsidR="00A510B1">
        <w:rPr>
          <w:rFonts w:ascii="News Gothic MT" w:hAnsi="News Gothic MT"/>
          <w:bCs/>
          <w:color w:val="000000" w:themeColor="text1"/>
          <w:sz w:val="20"/>
          <w:szCs w:val="20"/>
        </w:rPr>
        <w:t xml:space="preserve"> as an extension of the Generalized Median Graph problem</w:t>
      </w:r>
      <w:r w:rsidR="009C1A88" w:rsidRPr="00FB0AE4">
        <w:rPr>
          <w:rFonts w:ascii="News Gothic MT" w:hAnsi="News Gothic MT"/>
          <w:bCs/>
          <w:color w:val="000000" w:themeColor="text1"/>
          <w:sz w:val="20"/>
          <w:szCs w:val="20"/>
        </w:rPr>
        <w:t xml:space="preserve">. </w:t>
      </w:r>
    </w:p>
    <w:p w14:paraId="3BE23F1E" w14:textId="4C8FB9E0" w:rsidR="00626820" w:rsidRPr="00FB0AE4" w:rsidRDefault="00626820" w:rsidP="0062682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i/>
          <w:iCs/>
          <w:sz w:val="20"/>
          <w:szCs w:val="20"/>
        </w:rPr>
      </w:pPr>
      <w:r w:rsidRPr="00626820">
        <w:rPr>
          <w:rFonts w:ascii="News Gothic MT" w:hAnsi="News Gothic MT" w:cs="Times New Roman"/>
          <w:sz w:val="20"/>
          <w:szCs w:val="20"/>
        </w:rPr>
        <w:t>Lexically Constrained Decoding of Transformers</w:t>
      </w:r>
      <w:r w:rsidRPr="00FB0AE4">
        <w:rPr>
          <w:rFonts w:ascii="News Gothic MT" w:hAnsi="News Gothic MT" w:cs="Times New Roman"/>
          <w:sz w:val="20"/>
          <w:szCs w:val="20"/>
        </w:rPr>
        <w:t xml:space="preserve">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19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0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1" w:history="1">
        <w:r w:rsidRPr="00626820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slides</w:t>
        </w:r>
      </w:hyperlink>
      <w:r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ab/>
        <w:t xml:space="preserve">   </w:t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1706A5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061507B7" w14:textId="7350971C" w:rsidR="00626820" w:rsidRPr="00626820" w:rsidRDefault="00626820" w:rsidP="00626820">
      <w:pPr>
        <w:pStyle w:val="ListParagraph"/>
        <w:numPr>
          <w:ilvl w:val="0"/>
          <w:numId w:val="20"/>
        </w:numPr>
        <w:ind w:left="540" w:hanging="270"/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</w:pP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A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dapted the constrained decoding algorithm Grid Beam Search (GBS) to impose lexical constraints on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GPT2</w:t>
      </w:r>
      <w:r w:rsidR="00780F9D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, and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fine-tuned GPT2 on a corpus of Chekhov’s stories. GBS + fine-tuned GPT2 </w:t>
      </w:r>
      <w:r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>subjectively outperformed</w:t>
      </w:r>
      <w:r w:rsidRPr="00626820">
        <w:rPr>
          <w:rFonts w:ascii="News Gothic MT" w:eastAsiaTheme="majorEastAsia" w:hAnsi="News Gothic MT" w:cstheme="majorBidi"/>
          <w:bCs/>
          <w:color w:val="000000" w:themeColor="text1"/>
          <w:sz w:val="20"/>
          <w:szCs w:val="20"/>
        </w:rPr>
        <w:t xml:space="preserve"> GBS + GPT2 alone.</w:t>
      </w:r>
    </w:p>
    <w:p w14:paraId="130651D0" w14:textId="5EECC5F1" w:rsidR="003045F0" w:rsidRPr="00FB0AE4" w:rsidRDefault="003045F0" w:rsidP="003045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FB0AE4">
        <w:rPr>
          <w:rFonts w:ascii="News Gothic MT" w:hAnsi="News Gothic MT" w:cs="Times New Roman"/>
          <w:sz w:val="20"/>
          <w:szCs w:val="20"/>
        </w:rPr>
        <w:t xml:space="preserve">The Impact of GitHub Copilot on Test-First Development </w:t>
      </w:r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2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23" w:history="1">
        <w:r w:rsidRPr="00FB0AE4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Pr="00FB0AE4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FB0AE4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Pr="00FB0AE4">
        <w:rPr>
          <w:rFonts w:ascii="News Gothic MT" w:hAnsi="News Gothic MT" w:cs="Times New Roman"/>
          <w:sz w:val="20"/>
          <w:szCs w:val="20"/>
        </w:rPr>
        <w:tab/>
      </w:r>
      <w:r w:rsidR="00EE246E" w:rsidRPr="00FB0AE4">
        <w:rPr>
          <w:rFonts w:ascii="News Gothic MT" w:hAnsi="News Gothic MT" w:cs="Times New Roman"/>
          <w:sz w:val="20"/>
          <w:szCs w:val="20"/>
        </w:rPr>
        <w:t xml:space="preserve">   </w:t>
      </w:r>
      <w:r w:rsidRPr="00FB0AE4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7FF18D27" w14:textId="73CB724C" w:rsidR="002E6041" w:rsidRPr="009C1A88" w:rsidRDefault="003045F0" w:rsidP="009C1A88">
      <w:pPr>
        <w:pStyle w:val="Heading2"/>
        <w:numPr>
          <w:ilvl w:val="0"/>
          <w:numId w:val="19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 w:rsidRPr="00FB0AE4">
        <w:rPr>
          <w:rFonts w:ascii="News Gothic MT" w:hAnsi="News Gothic MT" w:cs="Times New Roman"/>
          <w:b w:val="0"/>
          <w:bCs/>
          <w:sz w:val="20"/>
          <w:szCs w:val="20"/>
        </w:rPr>
        <w:t>Conducted between-subjects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pilot study to determine impact of Copilot on Test-First Development. </w:t>
      </w:r>
      <w:r w:rsidR="00EE298B">
        <w:rPr>
          <w:rFonts w:ascii="News Gothic MT" w:hAnsi="News Gothic MT" w:cs="Times New Roman"/>
          <w:b w:val="0"/>
          <w:bCs/>
          <w:sz w:val="20"/>
          <w:szCs w:val="20"/>
        </w:rPr>
        <w:t>Thematic analysis revealed that</w:t>
      </w:r>
      <w:r>
        <w:rPr>
          <w:rFonts w:ascii="News Gothic MT" w:hAnsi="News Gothic MT" w:cs="Times New Roman"/>
          <w:b w:val="0"/>
          <w:bCs/>
          <w:sz w:val="20"/>
          <w:szCs w:val="20"/>
        </w:rPr>
        <w:t xml:space="preserve"> while</w:t>
      </w:r>
      <w:r w:rsidRPr="003045F0">
        <w:rPr>
          <w:rFonts w:ascii="News Gothic MT" w:hAnsi="News Gothic MT" w:cs="Times New Roman"/>
          <w:b w:val="0"/>
          <w:bCs/>
          <w:sz w:val="20"/>
          <w:szCs w:val="20"/>
        </w:rPr>
        <w:t xml:space="preserve"> Copilot enhanced coding speed, it resulted in superficial problem comprehension and decreased scope of the test suites.</w:t>
      </w:r>
    </w:p>
    <w:p w14:paraId="4C182F8F" w14:textId="0FBBF3A0" w:rsidR="00D879C1" w:rsidRPr="00D879C1" w:rsidRDefault="00D879C1" w:rsidP="00D879C1">
      <w:pPr>
        <w:rPr>
          <w:rFonts w:ascii="News Gothic MT" w:hAnsi="News Gothic MT"/>
          <w:b/>
          <w:bCs/>
          <w:color w:val="000000" w:themeColor="text1"/>
          <w:sz w:val="20"/>
          <w:szCs w:val="20"/>
        </w:rPr>
      </w:pPr>
      <w:proofErr w:type="spellStart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pgen-rs</w:t>
      </w:r>
      <w:proofErr w:type="spellEnd"/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LLM-Aided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Efficient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, 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User-</w:t>
      </w:r>
      <w:r>
        <w:rPr>
          <w:rFonts w:ascii="News Gothic MT" w:hAnsi="News Gothic MT"/>
          <w:b/>
          <w:bCs/>
          <w:color w:val="000000" w:themeColor="text1"/>
          <w:sz w:val="20"/>
          <w:szCs w:val="20"/>
        </w:rPr>
        <w:t>F</w:t>
      </w:r>
      <w:r w:rsidRPr="00D879C1">
        <w:rPr>
          <w:rFonts w:ascii="News Gothic MT" w:hAnsi="News Gothic MT"/>
          <w:b/>
          <w:bCs/>
          <w:color w:val="000000" w:themeColor="text1"/>
          <w:sz w:val="20"/>
          <w:szCs w:val="20"/>
        </w:rPr>
        <w:t>riendly Genomic Data Wrangling</w:t>
      </w:r>
      <w:r w:rsidR="00171CC4">
        <w:rPr>
          <w:rFonts w:ascii="News Gothic MT" w:hAnsi="News Gothic MT"/>
          <w:b/>
          <w:bCs/>
          <w:color w:val="000000" w:themeColor="text1"/>
          <w:sz w:val="20"/>
          <w:szCs w:val="20"/>
        </w:rPr>
        <w:t xml:space="preserve"> </w:t>
      </w:r>
      <w:r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4" w:history="1">
        <w:r w:rsidRPr="00C54D9F">
          <w:rPr>
            <w:rStyle w:val="Hyperlink"/>
            <w:rFonts w:ascii="News Gothic MT" w:hAnsi="News Gothic MT"/>
            <w:sz w:val="18"/>
            <w:szCs w:val="18"/>
          </w:rPr>
          <w:t>paper</w:t>
        </w:r>
      </w:hyperlink>
      <w:r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5" w:history="1">
        <w:r w:rsidR="008701C5">
          <w:rPr>
            <w:rStyle w:val="Hyperlink"/>
            <w:rFonts w:ascii="News Gothic MT" w:hAnsi="News Gothic MT"/>
            <w:sz w:val="18"/>
            <w:szCs w:val="18"/>
          </w:rPr>
          <w:t>code</w:t>
        </w:r>
      </w:hyperlink>
      <w:r w:rsidR="008701C5" w:rsidRPr="00D879C1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57957">
        <w:rPr>
          <w:rFonts w:ascii="News Gothic MT" w:hAnsi="News Gothic MT"/>
          <w:color w:val="000000" w:themeColor="text1"/>
          <w:sz w:val="18"/>
          <w:szCs w:val="18"/>
        </w:rPr>
        <w:t>[</w:t>
      </w:r>
      <w:hyperlink r:id="rId26" w:history="1">
        <w:r w:rsidR="00157957" w:rsidRPr="00B0570F">
          <w:rPr>
            <w:rStyle w:val="Hyperlink"/>
            <w:rFonts w:ascii="News Gothic MT" w:hAnsi="News Gothic MT"/>
            <w:sz w:val="18"/>
            <w:szCs w:val="18"/>
          </w:rPr>
          <w:t>slides</w:t>
        </w:r>
      </w:hyperlink>
      <w:r w:rsidR="00157957">
        <w:rPr>
          <w:rFonts w:ascii="News Gothic MT" w:hAnsi="News Gothic MT"/>
          <w:color w:val="000000" w:themeColor="text1"/>
          <w:sz w:val="18"/>
          <w:szCs w:val="18"/>
        </w:rPr>
        <w:t>]</w:t>
      </w:r>
      <w:r w:rsidR="00171CC4">
        <w:rPr>
          <w:rFonts w:ascii="News Gothic MT" w:hAnsi="News Gothic MT"/>
          <w:color w:val="000000" w:themeColor="text1"/>
          <w:sz w:val="18"/>
          <w:szCs w:val="18"/>
        </w:rPr>
        <w:t xml:space="preserve">  </w:t>
      </w:r>
      <w:r w:rsidR="00EA0113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="00A60081">
        <w:rPr>
          <w:rFonts w:ascii="News Gothic MT" w:hAnsi="News Gothic MT"/>
          <w:color w:val="000000" w:themeColor="text1"/>
          <w:sz w:val="18"/>
          <w:szCs w:val="18"/>
        </w:rPr>
        <w:t xml:space="preserve"> </w:t>
      </w:r>
      <w:r w:rsidRPr="0094335C">
        <w:rPr>
          <w:rFonts w:ascii="News Gothic MT" w:hAnsi="News Gothic MT"/>
          <w:i/>
          <w:iCs/>
          <w:color w:val="000000" w:themeColor="text1"/>
          <w:sz w:val="20"/>
          <w:szCs w:val="20"/>
        </w:rPr>
        <w:t>2024</w:t>
      </w:r>
    </w:p>
    <w:p w14:paraId="0C491D96" w14:textId="0463905B" w:rsidR="00D879C1" w:rsidRPr="00D879C1" w:rsidRDefault="00D879C1" w:rsidP="00AF5C37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 xml:space="preserve">Developed </w:t>
      </w:r>
      <w:proofErr w:type="spellStart"/>
      <w:r w:rsidRPr="00D879C1">
        <w:rPr>
          <w:rFonts w:ascii="News Gothic MT" w:hAnsi="News Gothic MT"/>
          <w:color w:val="000000" w:themeColor="text1"/>
          <w:sz w:val="20"/>
          <w:szCs w:val="20"/>
        </w:rPr>
        <w:t>pgen-rs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>, a tool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424B22">
        <w:rPr>
          <w:rFonts w:ascii="News Gothic MT" w:hAnsi="News Gothic MT"/>
          <w:color w:val="000000" w:themeColor="text1"/>
          <w:sz w:val="20"/>
          <w:szCs w:val="20"/>
        </w:rPr>
        <w:t>enabling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B63C3F">
        <w:rPr>
          <w:rFonts w:ascii="News Gothic MT" w:hAnsi="News Gothic MT"/>
          <w:color w:val="000000" w:themeColor="text1"/>
          <w:sz w:val="20"/>
          <w:szCs w:val="20"/>
        </w:rPr>
        <w:t>end-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users to write </w:t>
      </w:r>
      <w:r>
        <w:rPr>
          <w:rFonts w:ascii="News Gothic MT" w:hAnsi="News Gothic MT"/>
          <w:color w:val="000000" w:themeColor="text1"/>
          <w:sz w:val="20"/>
          <w:szCs w:val="20"/>
        </w:rPr>
        <w:t>genomic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data wrangling requirements in natural language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and execute with</w:t>
      </w:r>
      <w:r w:rsidRPr="00D879C1">
        <w:rPr>
          <w:rFonts w:ascii="News Gothic MT" w:hAnsi="News Gothic MT"/>
          <w:color w:val="000000" w:themeColor="text1"/>
          <w:sz w:val="20"/>
          <w:szCs w:val="20"/>
        </w:rPr>
        <w:t xml:space="preserve"> Rust-based high-performance genomic data processor</w:t>
      </w:r>
      <w:r w:rsidR="00557BE3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9AB73ED" w14:textId="0BAE88AF" w:rsidR="009C4AD6" w:rsidRPr="009C4AD6" w:rsidRDefault="009C4AD6" w:rsidP="009C4AD6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proofErr w:type="spellStart"/>
      <w:r w:rsidRPr="009C4AD6">
        <w:rPr>
          <w:rFonts w:ascii="News Gothic MT" w:hAnsi="News Gothic MT" w:cs="Times New Roman"/>
          <w:sz w:val="20"/>
          <w:szCs w:val="20"/>
        </w:rPr>
        <w:t>ProCon</w:t>
      </w:r>
      <w:proofErr w:type="spellEnd"/>
      <w:r w:rsidRPr="009C4AD6">
        <w:rPr>
          <w:rFonts w:ascii="News Gothic MT" w:hAnsi="News Gothic MT" w:cs="Times New Roman"/>
          <w:sz w:val="20"/>
          <w:szCs w:val="20"/>
        </w:rPr>
        <w:t>: Continuous Enumeration for Just-In-Time</w:t>
      </w:r>
      <w:r>
        <w:rPr>
          <w:rFonts w:ascii="News Gothic MT" w:hAnsi="News Gothic MT" w:cs="Times New Roman"/>
          <w:sz w:val="20"/>
          <w:szCs w:val="20"/>
        </w:rPr>
        <w:t xml:space="preserve"> </w:t>
      </w:r>
      <w:r w:rsidRPr="009C4AD6">
        <w:rPr>
          <w:rFonts w:ascii="News Gothic MT" w:hAnsi="News Gothic MT" w:cs="Times New Roman"/>
          <w:sz w:val="20"/>
          <w:szCs w:val="20"/>
        </w:rPr>
        <w:t>Bottom-Up Synthesis</w:t>
      </w:r>
      <w:r w:rsidRPr="009C4AD6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7" w:history="1">
        <w:r w:rsidRPr="00965F6A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paper</w:t>
        </w:r>
      </w:hyperlink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8" w:history="1">
        <w:r w:rsidR="008701C5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965F6A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="00312304">
        <w:rPr>
          <w:rFonts w:ascii="News Gothic MT" w:hAnsi="News Gothic MT" w:cs="Times New Roman"/>
          <w:b w:val="0"/>
          <w:bCs/>
          <w:sz w:val="18"/>
          <w:szCs w:val="18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2024</w:t>
      </w:r>
    </w:p>
    <w:p w14:paraId="3B664EEE" w14:textId="456585B7" w:rsidR="009C4AD6" w:rsidRPr="009C4AD6" w:rsidRDefault="009C4AD6" w:rsidP="009C4AD6">
      <w:pPr>
        <w:pStyle w:val="ListParagraph"/>
        <w:numPr>
          <w:ilvl w:val="0"/>
          <w:numId w:val="18"/>
        </w:numPr>
        <w:ind w:left="540" w:hanging="270"/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Introduc</w:t>
      </w:r>
      <w:r w:rsidR="003A7298">
        <w:rPr>
          <w:rFonts w:ascii="News Gothic MT" w:hAnsi="News Gothic MT"/>
          <w:color w:val="000000" w:themeColor="text1"/>
          <w:sz w:val="20"/>
          <w:szCs w:val="20"/>
        </w:rPr>
        <w:t>e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d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continuous</w:t>
      </w:r>
      <w:r>
        <w:rPr>
          <w:rFonts w:ascii="News Gothic MT" w:hAnsi="News Gothic MT"/>
          <w:color w:val="000000" w:themeColor="text1"/>
          <w:sz w:val="20"/>
          <w:szCs w:val="20"/>
        </w:rPr>
        <w:t>,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rule-based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enumeration for just-in-time bottom-up search in </w:t>
      </w:r>
      <w:proofErr w:type="spellStart"/>
      <w:r>
        <w:rPr>
          <w:rFonts w:ascii="News Gothic MT" w:hAnsi="News Gothic MT"/>
          <w:color w:val="000000" w:themeColor="text1"/>
          <w:sz w:val="20"/>
          <w:szCs w:val="20"/>
        </w:rPr>
        <w:t>SyGuS</w:t>
      </w:r>
      <w:proofErr w:type="spellEnd"/>
      <w:r>
        <w:rPr>
          <w:rFonts w:ascii="News Gothic MT" w:hAnsi="News Gothic MT"/>
          <w:color w:val="000000" w:themeColor="text1"/>
          <w:sz w:val="20"/>
          <w:szCs w:val="20"/>
        </w:rPr>
        <w:t xml:space="preserve"> problems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>
        <w:rPr>
          <w:rFonts w:ascii="News Gothic MT" w:hAnsi="News Gothic MT"/>
          <w:color w:val="000000" w:themeColor="text1"/>
          <w:sz w:val="20"/>
          <w:szCs w:val="20"/>
        </w:rPr>
        <w:t>where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program</w:t>
      </w:r>
      <w:r>
        <w:rPr>
          <w:rFonts w:ascii="News Gothic MT" w:hAnsi="News Gothic MT"/>
          <w:color w:val="000000" w:themeColor="text1"/>
          <w:sz w:val="20"/>
          <w:szCs w:val="20"/>
        </w:rPr>
        <w:t>s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 are enumerated in order of continuous,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 xml:space="preserve">nonrounded weights as determined by a 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probabilistic </w:t>
      </w:r>
      <w:r w:rsidRPr="009C4AD6">
        <w:rPr>
          <w:rFonts w:ascii="News Gothic MT" w:hAnsi="News Gothic MT"/>
          <w:color w:val="000000" w:themeColor="text1"/>
          <w:sz w:val="20"/>
          <w:szCs w:val="20"/>
        </w:rPr>
        <w:t>weighting function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16A77DDE" w14:textId="3EF9B813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MusAssist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: A Domain Specific Language for Music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29" w:history="1">
        <w:r w:rsidR="002E6041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TENOR</w:t>
        </w:r>
        <w:r w:rsidR="007A2576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 xml:space="preserve"> paper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30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2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8701C5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1" w:history="1">
        <w:r w:rsidR="008701C5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8701C5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ED66F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2" w:history="1">
        <w:r w:rsidR="00ED66F1" w:rsidRPr="002844F7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demo</w:t>
        </w:r>
      </w:hyperlink>
      <w:r w:rsidR="00ED66F1">
        <w:rPr>
          <w:rFonts w:ascii="News Gothic MT" w:hAnsi="News Gothic MT" w:cs="Times New Roman"/>
          <w:b w:val="0"/>
          <w:bCs/>
          <w:sz w:val="20"/>
          <w:szCs w:val="20"/>
        </w:rPr>
        <w:t xml:space="preserve">] </w:t>
      </w:r>
      <w:r w:rsidR="00ED66F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CB53D6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="003271AC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</w:p>
    <w:p w14:paraId="32946938" w14:textId="612673CA" w:rsidR="004114F0" w:rsidRPr="002E6041" w:rsidRDefault="002E6041" w:rsidP="004114F0">
      <w:pPr>
        <w:pStyle w:val="Heading2"/>
        <w:numPr>
          <w:ilvl w:val="0"/>
          <w:numId w:val="14"/>
        </w:numPr>
        <w:shd w:val="clear" w:color="auto" w:fill="FFFFFF"/>
        <w:ind w:left="54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2E6041">
        <w:rPr>
          <w:rFonts w:ascii="News Gothic MT" w:eastAsiaTheme="minorHAnsi" w:hAnsi="News Gothic MT" w:cs="Times New Roman"/>
          <w:b w:val="0"/>
          <w:sz w:val="20"/>
          <w:szCs w:val="20"/>
        </w:rPr>
        <w:lastRenderedPageBreak/>
        <w:t>Published at 8th International Conference on Technologies for Music Notation and Representation 2023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</w:t>
      </w:r>
      <w:r w:rsidR="00943673">
        <w:rPr>
          <w:rFonts w:ascii="News Gothic MT" w:eastAsiaTheme="minorHAnsi" w:hAnsi="News Gothic MT" w:cs="Times New Roman"/>
          <w:b w:val="0"/>
          <w:sz w:val="20"/>
          <w:szCs w:val="20"/>
        </w:rPr>
        <w:t>Created</w:t>
      </w:r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DSL bridging the abstraction gap between music theoretical structures and notation. Wrote Haskell-based compiler to </w:t>
      </w:r>
      <w:proofErr w:type="spellStart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MusicXML</w:t>
      </w:r>
      <w:proofErr w:type="spellEnd"/>
      <w:r w:rsidR="004114F0" w:rsidRPr="002E6041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02954C55" w14:textId="788DAA61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proofErr w:type="spellStart"/>
      <w:r w:rsidRPr="002E6041">
        <w:rPr>
          <w:rFonts w:ascii="News Gothic MT" w:hAnsi="News Gothic MT" w:cs="Times New Roman"/>
          <w:sz w:val="20"/>
          <w:szCs w:val="20"/>
        </w:rPr>
        <w:t>Mieczys</w:t>
      </w:r>
      <w:r w:rsidRPr="002E6041">
        <w:rPr>
          <w:rFonts w:ascii="Calibri" w:hAnsi="Calibri" w:cs="Calibri"/>
          <w:sz w:val="20"/>
          <w:szCs w:val="20"/>
        </w:rPr>
        <w:t>ł</w:t>
      </w:r>
      <w:r w:rsidRPr="002E6041">
        <w:rPr>
          <w:rFonts w:ascii="News Gothic MT" w:hAnsi="News Gothic MT" w:cs="Times New Roman"/>
          <w:sz w:val="20"/>
          <w:szCs w:val="20"/>
        </w:rPr>
        <w:t>aw</w:t>
      </w:r>
      <w:proofErr w:type="spellEnd"/>
      <w:r w:rsidRPr="002E6041">
        <w:rPr>
          <w:rFonts w:ascii="News Gothic MT" w:hAnsi="News Gothic MT" w:cs="Times New Roman"/>
          <w:sz w:val="20"/>
          <w:szCs w:val="20"/>
        </w:rPr>
        <w:t xml:space="preserve"> Weinberg: Music Transcending Tragedy</w:t>
      </w:r>
      <w:r w:rsidR="005A1CE9" w:rsidRPr="002E6041">
        <w:rPr>
          <w:rFonts w:ascii="News Gothic MT" w:hAnsi="News Gothic MT" w:cs="Times New Roman"/>
          <w:sz w:val="20"/>
          <w:szCs w:val="20"/>
        </w:rPr>
        <w:t xml:space="preserve"> </w:t>
      </w:r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3" w:history="1"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thesis</w:t>
        </w:r>
        <w:r w:rsidR="00983A34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1</w:t>
        </w:r>
      </w:hyperlink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][</w:t>
      </w:r>
      <w:hyperlink r:id="rId34" w:history="1">
        <w:r w:rsidR="005A1CE9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recital</w:t>
        </w:r>
      </w:hyperlink>
      <w:r w:rsidR="005A1CE9"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sz w:val="18"/>
          <w:szCs w:val="18"/>
        </w:rPr>
        <w:tab/>
        <w:t xml:space="preserve">    </w:t>
      </w:r>
      <w:r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="009A15E0" w:rsidRPr="002E6041">
        <w:rPr>
          <w:rFonts w:ascii="News Gothic MT" w:hAnsi="News Gothic MT" w:cs="Times New Roman"/>
          <w:sz w:val="20"/>
          <w:szCs w:val="20"/>
        </w:rPr>
        <w:tab/>
      </w:r>
      <w:r w:rsidR="005A1CE9" w:rsidRPr="002E6041">
        <w:rPr>
          <w:rFonts w:ascii="News Gothic MT" w:hAnsi="News Gothic MT" w:cs="Times New Roman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349E1B31" w14:textId="01F53CAB" w:rsidR="004114F0" w:rsidRPr="002E6041" w:rsidRDefault="009D1C6C" w:rsidP="004114F0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/>
          <w:color w:val="000000" w:themeColor="text1"/>
          <w:sz w:val="24"/>
          <w:szCs w:val="24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proofErr w:type="spellStart"/>
      <w:r>
        <w:rPr>
          <w:rFonts w:ascii="News Gothic MT" w:hAnsi="News Gothic MT" w:cs="Times New Roman"/>
          <w:color w:val="000000" w:themeColor="text1"/>
          <w:sz w:val="20"/>
          <w:szCs w:val="20"/>
        </w:rPr>
        <w:t>Scholarship@Claremont</w:t>
      </w:r>
      <w:proofErr w:type="spellEnd"/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Wrote extensive </w:t>
      </w:r>
      <w:r w:rsidR="00377DE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musicology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thesis examining narrative and memory in Weinberg’s </w:t>
      </w:r>
      <w:r w:rsidR="004114F0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Kaddish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Symphony. Presented flute recital of my transcriptions of Weinberg’s cello works.</w:t>
      </w:r>
    </w:p>
    <w:p w14:paraId="3085F721" w14:textId="6E1A68F2" w:rsidR="004114F0" w:rsidRPr="002E6041" w:rsidRDefault="004114F0" w:rsidP="004114F0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 xml:space="preserve">Markov Chain Music Generation </w:t>
      </w:r>
      <w:r w:rsidR="008C5D20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5" w:history="1">
        <w:r w:rsid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JHM p</w:t>
        </w:r>
        <w:r w:rsidR="00BD4DDE" w:rsidRPr="002E6041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aper</w:t>
        </w:r>
      </w:hyperlink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 w:rsidRPr="002E6041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6" w:history="1">
        <w:r w:rsidR="00084D99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18"/>
          <w:szCs w:val="18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2021</w:t>
      </w:r>
    </w:p>
    <w:p w14:paraId="1E666CAE" w14:textId="4088983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in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Journal of Humanistic Mathematics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BF512E">
        <w:rPr>
          <w:rFonts w:ascii="News Gothic MT" w:hAnsi="News Gothic MT" w:cs="Times New Roman"/>
          <w:color w:val="000000" w:themeColor="text1"/>
          <w:sz w:val="20"/>
          <w:szCs w:val="20"/>
        </w:rPr>
        <w:t>C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reated a novel system of Markov chains using inverse transform sampling</w:t>
      </w:r>
      <w:r w:rsidR="000C0F42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enabling end-users to </w:t>
      </w:r>
      <w:r w:rsidR="00BF512E" w:rsidRPr="00BF512E">
        <w:rPr>
          <w:rFonts w:ascii="News Gothic MT" w:hAnsi="News Gothic MT" w:cs="Times New Roman"/>
          <w:color w:val="000000" w:themeColor="text1"/>
          <w:sz w:val="20"/>
          <w:szCs w:val="20"/>
        </w:rPr>
        <w:t>rapidly generate musical sketches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C0C917C" w14:textId="2A5F3F51" w:rsidR="004114F0" w:rsidRPr="002E6041" w:rsidRDefault="004114F0" w:rsidP="0017285B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Virtual Ensemble Assembly: Musicality in Separation</w:t>
      </w:r>
      <w:r w:rsidRPr="002E6041">
        <w:rPr>
          <w:rFonts w:ascii="News Gothic MT" w:hAnsi="News Gothic MT" w:cs="Times New Roman"/>
          <w:sz w:val="18"/>
          <w:szCs w:val="18"/>
        </w:rPr>
        <w:t xml:space="preserve"> </w:t>
      </w:r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7" w:history="1">
        <w:r w:rsidR="00084D99" w:rsidRPr="00965F6A">
          <w:rPr>
            <w:rStyle w:val="Hyperlink"/>
            <w:rFonts w:ascii="News Gothic MT" w:hAnsi="News Gothic MT" w:cs="Times New Roman"/>
            <w:b w:val="0"/>
            <w:bCs/>
            <w:color w:val="0432FF"/>
            <w:sz w:val="18"/>
            <w:szCs w:val="18"/>
          </w:rPr>
          <w:t>WAC paper</w:t>
        </w:r>
      </w:hyperlink>
      <w:r w:rsidR="00084D99" w:rsidRPr="00965F6A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[</w:t>
      </w:r>
      <w:hyperlink r:id="rId38" w:history="1">
        <w:r w:rsidR="00084D99" w:rsidRPr="00084D99">
          <w:rPr>
            <w:rStyle w:val="Hyperlink"/>
            <w:rFonts w:ascii="News Gothic MT" w:hAnsi="News Gothic MT" w:cs="Times New Roman"/>
            <w:b w:val="0"/>
            <w:bCs/>
            <w:sz w:val="18"/>
            <w:szCs w:val="18"/>
          </w:rPr>
          <w:t>code</w:t>
        </w:r>
      </w:hyperlink>
      <w:r w:rsidR="00084D99">
        <w:rPr>
          <w:rFonts w:ascii="News Gothic MT" w:hAnsi="News Gothic MT" w:cs="Times New Roman"/>
          <w:b w:val="0"/>
          <w:bCs/>
          <w:sz w:val="18"/>
          <w:szCs w:val="18"/>
        </w:rPr>
        <w:t>]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910756"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2020</w:t>
      </w:r>
    </w:p>
    <w:p w14:paraId="193626FA" w14:textId="04E287CE" w:rsidR="004114F0" w:rsidRPr="002E6041" w:rsidRDefault="002E6041" w:rsidP="004114F0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Published at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Web Audio Conference 2022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Assist</w:t>
      </w:r>
      <w:r w:rsidR="0007263D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ed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Prof. Christopher Raphael</w:t>
      </w:r>
      <w:r w:rsidR="00A257F5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’s research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at </w:t>
      </w:r>
      <w:r w:rsidR="00F648D8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Indiana University Bloomington </w:t>
      </w:r>
      <w:r w:rsidR="004114F0"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exploring synchronizing audio tracks without click tracks.</w:t>
      </w:r>
    </w:p>
    <w:p w14:paraId="337559BF" w14:textId="77777777" w:rsidR="00D92651" w:rsidRPr="00D92651" w:rsidRDefault="00D92651" w:rsidP="00D92651">
      <w:pPr>
        <w:pStyle w:val="NoSpacing"/>
        <w:ind w:left="540"/>
        <w:rPr>
          <w:rFonts w:ascii="News Gothic MT" w:hAnsi="News Gothic MT" w:cs="Times New Roman"/>
          <w:color w:val="000000" w:themeColor="text1"/>
          <w:sz w:val="12"/>
          <w:szCs w:val="12"/>
        </w:rPr>
      </w:pPr>
    </w:p>
    <w:p w14:paraId="0F08666E" w14:textId="7C66D080" w:rsidR="00A82068" w:rsidRPr="002E6041" w:rsidRDefault="00604310" w:rsidP="00BD1D7C">
      <w:pPr>
        <w:rPr>
          <w:rFonts w:ascii="News Gothic MT" w:hAnsi="News Gothic MT" w:cs="Times New Roman"/>
          <w:b/>
          <w:bCs/>
          <w:noProof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A55E02" wp14:editId="629C4E3F">
                <wp:simplePos x="0" y="0"/>
                <wp:positionH relativeFrom="column">
                  <wp:posOffset>1076632</wp:posOffset>
                </wp:positionH>
                <wp:positionV relativeFrom="paragraph">
                  <wp:posOffset>81505</wp:posOffset>
                </wp:positionV>
                <wp:extent cx="4849680" cy="0"/>
                <wp:effectExtent l="0" t="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EA34A" id="Straight Connector 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75pt,6.4pt" to="466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" strokecolor="black [3040]"/>
            </w:pict>
          </mc:Fallback>
        </mc:AlternateContent>
      </w:r>
      <w:r w:rsidR="006746D0">
        <w:rPr>
          <w:rFonts w:ascii="News Gothic MT" w:hAnsi="News Gothic MT" w:cs="Times New Roman"/>
          <w:b/>
          <w:bCs/>
          <w:noProof/>
          <w:color w:val="548DD4" w:themeColor="text2" w:themeTint="99"/>
        </w:rPr>
        <w:t>PUBLICATIONS</w:t>
      </w:r>
    </w:p>
    <w:tbl>
      <w:tblPr>
        <w:tblStyle w:val="TableGrid"/>
        <w:tblW w:w="106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7"/>
        <w:gridCol w:w="1301"/>
        <w:gridCol w:w="1301"/>
      </w:tblGrid>
      <w:tr w:rsidR="001F3B29" w:rsidRPr="002E6041" w14:paraId="17FE29E9" w14:textId="69DFB929" w:rsidTr="00222200">
        <w:trPr>
          <w:trHeight w:val="6021"/>
        </w:trPr>
        <w:tc>
          <w:tcPr>
            <w:tcW w:w="8087" w:type="dxa"/>
            <w:tcBorders>
              <w:top w:val="nil"/>
              <w:left w:val="nil"/>
              <w:bottom w:val="nil"/>
              <w:right w:val="nil"/>
            </w:tcBorders>
          </w:tcPr>
          <w:p w14:paraId="48579D11" w14:textId="0B722674" w:rsidR="0052673E" w:rsidRPr="00485838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proofErr w:type="gramStart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>equal</w:t>
            </w:r>
            <w:proofErr w:type="gramEnd"/>
            <w:r w:rsidRPr="00485838">
              <w:rPr>
                <w:rFonts w:ascii="News Gothic MT" w:hAnsi="News Gothic MT" w:cs="Times New Roman"/>
                <w:i/>
                <w:iCs/>
                <w:color w:val="000000" w:themeColor="text1"/>
                <w:sz w:val="18"/>
                <w:szCs w:val="18"/>
              </w:rPr>
              <w:t xml:space="preserve"> contribution</w:t>
            </w:r>
          </w:p>
          <w:p w14:paraId="2247FDC1" w14:textId="77777777" w:rsidR="0052673E" w:rsidRPr="0052673E" w:rsidRDefault="0052673E" w:rsidP="00855ACC">
            <w:pPr>
              <w:pStyle w:val="NoSpacing"/>
              <w:rPr>
                <w:rFonts w:ascii="News Gothic MT" w:hAnsi="News Gothic MT" w:cs="Times New Roman"/>
                <w:i/>
                <w:iCs/>
                <w:color w:val="808080" w:themeColor="background1" w:themeShade="80"/>
                <w:sz w:val="4"/>
                <w:szCs w:val="4"/>
              </w:rPr>
            </w:pPr>
          </w:p>
          <w:p w14:paraId="2E7CE49D" w14:textId="1C5EFAB6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Ruanqianqian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(Lisa) Huang,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Zachary Novack,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Cheng-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Wang, Hao-Wen Dong, Taylor Berg-Kirkpatrick,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Shlomo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Dubnov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Sorin Lerner.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Synthesizing</w:t>
            </w:r>
            <w:r w:rsidR="002716E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Composite Hierarchical Structure from </w:t>
            </w:r>
            <w:r w:rsid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Symbolic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Music Corpora.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716E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n </w:t>
            </w:r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34th International Joint Conference on </w:t>
            </w:r>
            <w:proofErr w:type="spellStart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Artifical</w:t>
            </w:r>
            <w:proofErr w:type="spellEnd"/>
            <w:r w:rsidR="00FB6362" w:rsidRPr="00FB6362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Intelligence (IJCAI ‘25),</w:t>
            </w:r>
            <w:r w:rsidR="00FB6362" w:rsidRPr="00FB63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Montreal, Canada, 2025.</w:t>
            </w:r>
          </w:p>
          <w:p w14:paraId="2C0B7DF0" w14:textId="77777777" w:rsidR="00F61391" w:rsidRDefault="00F61391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EFB8994" w14:textId="73655BCF" w:rsidR="003E21A3" w:rsidRDefault="003E21A3" w:rsidP="003E21A3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Pr="003E21A3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Shubham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Saha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Diya Lakhani, Shree Venkatesh, </w:t>
            </w:r>
            <w:r w:rsidR="00B741C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Runqiu</w:t>
            </w:r>
            <w:proofErr w:type="spellEnd"/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Xu.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3E21A3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Grid Beam Search for Constrained GPT-2 Decoding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” 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5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3E0FCB6A" w14:textId="77777777" w:rsidR="003E21A3" w:rsidRPr="00F61391" w:rsidRDefault="003E21A3" w:rsidP="00855ACC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62DA3656" w14:textId="085B279E" w:rsidR="00942CAC" w:rsidRDefault="00942CAC" w:rsidP="00855AC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Michael Peng, </w:t>
            </w:r>
            <w:r w:rsidR="00B64C4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Andrew Lara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“</w:t>
            </w:r>
            <w:r w:rsidR="00C600D6" w:rsidRP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The Impact of GitHub Copilot on Test-First Development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.” 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Unpublished manuscript, 202</w:t>
            </w:r>
            <w:r w:rsidR="00C600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C600D6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84AF0D0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4D31B6E2" w14:textId="5FAFA65D" w:rsidR="001F3B29" w:rsidRDefault="001F3B29" w:rsidP="00C9375B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Cole 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Kurashige</w:t>
            </w:r>
            <w:proofErr w:type="spellEnd"/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*</w:t>
            </w: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Savitha Ravi</w:t>
            </w:r>
            <w:r w:rsidR="000E2862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,* and </w:t>
            </w:r>
            <w:r w:rsidR="000E2862" w:rsidRPr="00C9375B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0E2862" w:rsidRPr="000E2862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*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pgen-rs</w:t>
            </w:r>
            <w:proofErr w:type="spellEnd"/>
            <w:r w:rsidRPr="00C9375B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LLM-Aided Efficient and User-Friendly Genomic Data Wrangling.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77792053" w14:textId="2F312955" w:rsidR="001F3B29" w:rsidRP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2309AD58" w14:textId="015AC4E6" w:rsidR="001F3B29" w:rsidRDefault="00F61391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Kyle Thompson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6139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An</w:t>
            </w:r>
            <w:r w:rsidR="0052673E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i</w:t>
            </w:r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2673E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Canumalla</w:t>
            </w:r>
            <w:proofErr w:type="spellEnd"/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ProCon</w:t>
            </w:r>
            <w:proofErr w:type="spellEnd"/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: Continuous Enumeratio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n</w:t>
            </w:r>
            <w:r w:rsidR="001F3B29" w:rsidRPr="008C5D20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for Just-In-Time Bottom-Up Synthesis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Unpublished manuscript, 202</w:t>
            </w:r>
            <w:r w:rsidR="001F3B29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4</w:t>
            </w:r>
            <w:r w:rsidR="001F3B29" w:rsidRPr="009C4AD6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A17F6C5" w14:textId="6A8CD369" w:rsidR="001F3B29" w:rsidRPr="008C5D20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5BDCCCA" w14:textId="7C250080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 xml:space="preserve">Ilana Shapiro.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: A Domain Specific Language for Music Notation."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Proceedings of the International Conference on Technologies for Music Notation and Representation 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(TENOR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’23</w:t>
            </w:r>
            <w:r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),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pp. 75-82, Northeastern University, Boston, MA, 2023.</w:t>
            </w:r>
          </w:p>
          <w:p w14:paraId="5311C49F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CB59820" w14:textId="1BA220CD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Kaitlin Pet, </w:t>
            </w: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, and Christopher Raphael. 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Virtual Ensemble Assembly: Musicality in Separation.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Web Audio Conference (WAC</w:t>
            </w:r>
            <w:r w:rsidR="00451B05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’</w:t>
            </w:r>
            <w:r w:rsidR="00857954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22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), Cannes, France</w:t>
            </w: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, 202</w:t>
            </w:r>
            <w:r w:rsidR="00857954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2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</w:t>
            </w:r>
          </w:p>
          <w:p w14:paraId="25443803" w14:textId="77777777" w:rsidR="001F3B29" w:rsidRPr="00E12E93" w:rsidRDefault="001F3B29" w:rsidP="001B4994">
            <w:pPr>
              <w:pStyle w:val="NoSpacing"/>
              <w:rPr>
                <w:rFonts w:ascii="News Gothic MT" w:hAnsi="News Gothic MT" w:cs="Times New Roman"/>
                <w:b/>
                <w:bCs/>
                <w:color w:val="000000" w:themeColor="text1"/>
                <w:sz w:val="12"/>
                <w:szCs w:val="12"/>
              </w:rPr>
            </w:pPr>
          </w:p>
          <w:p w14:paraId="72CC643B" w14:textId="17F0673F" w:rsidR="001F3B29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MusAssist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: A Domain Specific Language for Music Notation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545E341D" w14:textId="77777777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DDA62F8" w14:textId="6D912D09" w:rsidR="001F3B29" w:rsidRPr="00A85A26" w:rsidRDefault="001F3B29" w:rsidP="00A85A26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 w:cs="Times New Roman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 xml:space="preserve">. 2022. </w:t>
            </w:r>
            <w:proofErr w:type="spellStart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Mieczys</w:t>
            </w:r>
            <w:r w:rsidRPr="002E6041">
              <w:rPr>
                <w:rFonts w:ascii="Calibri" w:hAnsi="Calibri" w:cs="Calibri"/>
                <w:i/>
                <w:iCs/>
                <w:color w:val="000000" w:themeColor="text1"/>
                <w:sz w:val="20"/>
                <w:szCs w:val="20"/>
              </w:rPr>
              <w:t>ł</w:t>
            </w:r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>aw</w:t>
            </w:r>
            <w:proofErr w:type="spellEnd"/>
            <w:r w:rsidRPr="002E6041">
              <w:rPr>
                <w:rFonts w:ascii="News Gothic MT" w:hAnsi="News Gothic MT" w:cs="Times New Roman"/>
                <w:i/>
                <w:iCs/>
                <w:color w:val="000000" w:themeColor="text1"/>
                <w:sz w:val="20"/>
                <w:szCs w:val="20"/>
              </w:rPr>
              <w:t xml:space="preserve"> Weinberg: Music Transcending Tragedy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>. Bachelor’s thesis. Pomona College.</w:t>
            </w:r>
          </w:p>
          <w:p w14:paraId="65C2B30D" w14:textId="5C542FA8" w:rsidR="001F3B29" w:rsidRPr="002E6041" w:rsidRDefault="001F3B29" w:rsidP="001B4994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</w:p>
          <w:p w14:paraId="1768E15D" w14:textId="152422F2" w:rsidR="00A85A26" w:rsidRPr="00222200" w:rsidRDefault="001F3B29" w:rsidP="00222200">
            <w:pPr>
              <w:pStyle w:val="NoSpacing"/>
              <w:rPr>
                <w:rFonts w:ascii="News Gothic MT" w:hAnsi="News Gothic MT"/>
                <w:color w:val="000000" w:themeColor="text1"/>
                <w:sz w:val="20"/>
                <w:szCs w:val="20"/>
              </w:rPr>
            </w:pPr>
            <w:r w:rsidRPr="002E6041">
              <w:rPr>
                <w:rFonts w:ascii="News Gothic MT" w:hAnsi="News Gothic MT"/>
                <w:b/>
                <w:bCs/>
                <w:color w:val="000000" w:themeColor="text1"/>
                <w:sz w:val="20"/>
                <w:szCs w:val="20"/>
              </w:rPr>
              <w:t>Ilana Shapiro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and Mark Huber. 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“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Markov Chains for Computer Music Generation.</w:t>
            </w:r>
            <w:r>
              <w:rPr>
                <w:rFonts w:ascii="News Gothic MT" w:hAnsi="News Gothic MT"/>
                <w:color w:val="000000" w:themeColor="text1"/>
                <w:sz w:val="20"/>
                <w:szCs w:val="20"/>
              </w:rPr>
              <w:t>”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 xml:space="preserve"> In 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Journal of Humanistic Mathematics, Volume 11 Issue 2 (July 2021), </w:t>
            </w:r>
            <w:r w:rsidR="00162227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>pp.</w:t>
            </w:r>
            <w:r w:rsidRPr="002E6041">
              <w:rPr>
                <w:rFonts w:ascii="News Gothic MT" w:hAnsi="News Gothic MT"/>
                <w:i/>
                <w:iCs/>
                <w:color w:val="000000" w:themeColor="text1"/>
                <w:sz w:val="20"/>
                <w:szCs w:val="20"/>
              </w:rPr>
              <w:t xml:space="preserve"> 167-195</w:t>
            </w:r>
            <w:r w:rsidRPr="002E6041">
              <w:rPr>
                <w:rFonts w:ascii="News Gothic MT" w:hAnsi="News Gothic MT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6B527B7" w14:textId="77777777" w:rsid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  <w:p w14:paraId="1BE92233" w14:textId="77777777" w:rsidR="00D8081F" w:rsidRPr="00D8081F" w:rsidRDefault="00D8081F" w:rsidP="00D8081F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4"/>
                <w:szCs w:val="4"/>
              </w:rPr>
            </w:pPr>
          </w:p>
          <w:p w14:paraId="4B798F22" w14:textId="5F766924" w:rsidR="00942CAC" w:rsidRPr="00942CAC" w:rsidRDefault="00D8081F" w:rsidP="00C600D6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2"/>
                <w:szCs w:val="12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="00942CAC"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39" w:history="1">
              <w:r w:rsidR="00942CAC" w:rsidRPr="00942CAC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22220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8</w:t>
              </w:r>
            </w:hyperlink>
            <w:r w:rsidR="00942CAC" w:rsidRPr="00942CAC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4AB1EFAF" w14:textId="77777777" w:rsidR="00942CAC" w:rsidRDefault="00942CAC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1828BD3B" w14:textId="77777777" w:rsidR="00FB6362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35432974" w14:textId="77777777" w:rsidR="00FB6362" w:rsidRPr="00842111" w:rsidRDefault="00FB6362" w:rsidP="00942CAC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59C22341" w14:textId="77777777" w:rsidR="00D24FA9" w:rsidRPr="00842111" w:rsidRDefault="00D24FA9" w:rsidP="00D24FA9">
            <w:pPr>
              <w:pStyle w:val="NoSpacing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FB8DF7A" w14:textId="77777777" w:rsidR="00D24FA9" w:rsidRPr="00842111" w:rsidRDefault="00D24FA9" w:rsidP="00D24FA9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3956CE12" w14:textId="3268C227" w:rsidR="003E21A3" w:rsidRPr="003E21A3" w:rsidRDefault="003E21A3" w:rsidP="003E21A3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0" w:history="1">
              <w:r w:rsidRPr="003E21A3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paper</w:t>
              </w:r>
              <w:r w:rsidR="0022220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7</w:t>
              </w:r>
            </w:hyperlink>
            <w:r w:rsidRPr="003E21A3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9F24535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7D1D5ED7" w14:textId="77777777" w:rsidR="003E21A3" w:rsidRPr="003E21A3" w:rsidRDefault="003E21A3" w:rsidP="003E21A3">
            <w:pPr>
              <w:pStyle w:val="NoSpacing"/>
              <w:jc w:val="center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416C3A5C" w14:textId="4CEEBD08" w:rsidR="001F3B29" w:rsidRPr="002E6041" w:rsidRDefault="001F3B29" w:rsidP="00942CAC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1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</w:t>
              </w:r>
              <w:r w:rsidR="0022220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6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50A7735D" w14:textId="380C5FA5" w:rsidR="001F3B29" w:rsidRPr="00842111" w:rsidRDefault="00F52196" w:rsidP="00842111">
            <w:pPr>
              <w:pStyle w:val="NoSpacing"/>
              <w:tabs>
                <w:tab w:val="left" w:pos="1253"/>
              </w:tabs>
              <w:ind w:left="-6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  <w:tab/>
            </w:r>
          </w:p>
          <w:p w14:paraId="53242D8C" w14:textId="77777777" w:rsidR="001F3B29" w:rsidRPr="00842111" w:rsidRDefault="001F3B29" w:rsidP="001F3B29">
            <w:pPr>
              <w:pStyle w:val="NoSpacing"/>
              <w:tabs>
                <w:tab w:val="left" w:pos="1216"/>
              </w:tabs>
              <w:rPr>
                <w:color w:val="000000" w:themeColor="text1"/>
                <w:sz w:val="14"/>
                <w:szCs w:val="14"/>
              </w:rPr>
            </w:pPr>
            <w:r w:rsidRPr="001F3B29">
              <w:rPr>
                <w:color w:val="000000" w:themeColor="text1"/>
              </w:rPr>
              <w:tab/>
            </w:r>
          </w:p>
          <w:p w14:paraId="02197F6C" w14:textId="67F1414D" w:rsidR="001F3B29" w:rsidRDefault="001F3B29" w:rsidP="00112845">
            <w:pPr>
              <w:pStyle w:val="NoSpacing"/>
              <w:tabs>
                <w:tab w:val="left" w:pos="1216"/>
              </w:tabs>
              <w:jc w:val="right"/>
              <w:rPr>
                <w:color w:val="000000" w:themeColor="text1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2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</w:t>
              </w:r>
              <w:r w:rsidR="0022220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5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3675DA1" w14:textId="77777777" w:rsidR="001F3B29" w:rsidRPr="001F3B29" w:rsidRDefault="001F3B29" w:rsidP="0000485C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7E8438A8" w14:textId="77777777" w:rsidR="001F3B29" w:rsidRPr="001F3B29" w:rsidRDefault="001F3B29" w:rsidP="00112845">
            <w:pPr>
              <w:pStyle w:val="NoSpacing"/>
              <w:jc w:val="right"/>
              <w:rPr>
                <w:color w:val="000000" w:themeColor="text1"/>
                <w:sz w:val="14"/>
                <w:szCs w:val="14"/>
              </w:rPr>
            </w:pPr>
          </w:p>
          <w:p w14:paraId="01C90108" w14:textId="1113021D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[</w:t>
            </w:r>
            <w:hyperlink r:id="rId43" w:history="1">
              <w:r w:rsidRPr="008C5D2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</w:t>
              </w:r>
              <w:r w:rsidR="0022220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4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5818302" w14:textId="5527EEF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708CADD" w14:textId="7777777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002701" w14:textId="4176F94C" w:rsidR="001F3B29" w:rsidRPr="002E6041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4" w:history="1">
              <w:r w:rsidRPr="002E6041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r</w:t>
              </w:r>
              <w:r w:rsidR="00222200">
                <w:rPr>
                  <w:rStyle w:val="Hyperlink"/>
                  <w:rFonts w:ascii="News Gothic MT" w:hAnsi="News Gothic MT" w:cs="Times New Roman"/>
                  <w:sz w:val="18"/>
                  <w:szCs w:val="18"/>
                </w:rPr>
                <w:t>3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74BF58A4" w14:textId="3D55ADAF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21C04A71" w14:textId="7BADB066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0C164BED" w14:textId="691ED1C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5250DB26" w14:textId="6BF7B1E8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5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</w:t>
              </w:r>
              <w:r w:rsidR="00222200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2</w:t>
              </w:r>
            </w:hyperlink>
            <w:r w:rsidRPr="00983A34">
              <w:rPr>
                <w:rStyle w:val="Hyperlink"/>
                <w:rFonts w:ascii="News Gothic MT" w:hAnsi="News Gothic MT" w:cs="Times New Roman"/>
                <w:bCs/>
                <w:color w:val="000000" w:themeColor="text1"/>
                <w:sz w:val="18"/>
                <w:szCs w:val="18"/>
                <w:u w:val="none"/>
              </w:rPr>
              <w:t>]</w:t>
            </w:r>
          </w:p>
          <w:p w14:paraId="6D6672CE" w14:textId="3D3380E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20"/>
                <w:szCs w:val="20"/>
              </w:rPr>
            </w:pPr>
          </w:p>
          <w:p w14:paraId="626D3060" w14:textId="26C012D0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4"/>
                <w:szCs w:val="14"/>
              </w:rPr>
            </w:pPr>
          </w:p>
          <w:p w14:paraId="679F7300" w14:textId="2A2B1576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6" w:history="1">
              <w:r w:rsidRPr="002E6041"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color w:val="0432FF"/>
                  <w:sz w:val="18"/>
                  <w:szCs w:val="18"/>
                </w:rPr>
                <w:t>2</w:t>
              </w:r>
            </w:hyperlink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3A2B6130" w14:textId="77777777" w:rsidR="001F3B29" w:rsidRPr="001F3B29" w:rsidRDefault="001F3B29" w:rsidP="00842111">
            <w:pPr>
              <w:pStyle w:val="NoSpacing"/>
              <w:jc w:val="center"/>
              <w:rPr>
                <w:rFonts w:ascii="News Gothic MT" w:hAnsi="News Gothic MT" w:cs="Times New Roman"/>
                <w:bCs/>
                <w:color w:val="000000" w:themeColor="text1"/>
                <w:sz w:val="20"/>
                <w:szCs w:val="20"/>
              </w:rPr>
            </w:pPr>
          </w:p>
          <w:p w14:paraId="3337999F" w14:textId="29CDE127" w:rsidR="001F3B29" w:rsidRP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4"/>
                <w:szCs w:val="14"/>
              </w:rPr>
            </w:pPr>
          </w:p>
          <w:p w14:paraId="666828F4" w14:textId="192D5AAD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7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thesis</w:t>
              </w:r>
              <w:r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7E5E792" w14:textId="743C297F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   </w:t>
            </w:r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[</w:t>
            </w:r>
            <w:hyperlink r:id="rId48" w:history="1">
              <w:r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recital</w:t>
              </w:r>
            </w:hyperlink>
            <w:r w:rsidRPr="002E6041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>]</w:t>
            </w:r>
          </w:p>
          <w:p w14:paraId="45C9CD9B" w14:textId="74F1D7DF" w:rsidR="001F3B29" w:rsidRPr="0001310A" w:rsidRDefault="001F3B29" w:rsidP="00112845">
            <w:pPr>
              <w:pStyle w:val="NoSpacing"/>
              <w:tabs>
                <w:tab w:val="left" w:pos="1188"/>
              </w:tabs>
              <w:jc w:val="right"/>
              <w:rPr>
                <w:rFonts w:ascii="News Gothic MT" w:hAnsi="News Gothic MT" w:cs="Times New Roman"/>
                <w:color w:val="000000" w:themeColor="text1"/>
                <w:sz w:val="15"/>
                <w:szCs w:val="15"/>
              </w:rPr>
            </w:pPr>
            <w:r w:rsidRPr="0001310A">
              <w:rPr>
                <w:rFonts w:ascii="News Gothic MT" w:hAnsi="News Gothic MT" w:cs="Times New Roman"/>
                <w:color w:val="000000" w:themeColor="text1"/>
                <w:sz w:val="16"/>
                <w:szCs w:val="16"/>
              </w:rPr>
              <w:tab/>
            </w:r>
          </w:p>
          <w:p w14:paraId="37CD9D1C" w14:textId="422B33E7" w:rsidR="001F3B29" w:rsidRDefault="001F3B29" w:rsidP="00112845">
            <w:pPr>
              <w:pStyle w:val="NoSpacing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 xml:space="preserve">         </w:t>
            </w:r>
            <w:r w:rsidRPr="002E6041"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[</w:t>
            </w:r>
            <w:hyperlink r:id="rId49" w:history="1">
              <w:r w:rsidR="00A85A26" w:rsidRPr="002E6041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pape</w:t>
              </w:r>
              <w:r w:rsidR="00A85A26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r</w:t>
              </w:r>
              <w:r w:rsidR="00222200">
                <w:rPr>
                  <w:rStyle w:val="Hyperlink"/>
                  <w:rFonts w:ascii="News Gothic MT" w:hAnsi="News Gothic MT" w:cs="Times New Roman"/>
                  <w:bCs/>
                  <w:color w:val="0432FF"/>
                  <w:sz w:val="18"/>
                  <w:szCs w:val="18"/>
                </w:rPr>
                <w:t>1</w:t>
              </w:r>
            </w:hyperlink>
            <w:r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  <w:t>]</w:t>
            </w:r>
          </w:p>
          <w:p w14:paraId="2D9A6AC1" w14:textId="477DFEEF" w:rsidR="001F3B29" w:rsidRPr="008C5D20" w:rsidRDefault="00E64D06" w:rsidP="00E64D06">
            <w:pPr>
              <w:pStyle w:val="NoSpacing"/>
              <w:tabs>
                <w:tab w:val="center" w:pos="650"/>
                <w:tab w:val="right" w:pos="1301"/>
              </w:tabs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ab/>
            </w:r>
            <w:r w:rsidR="001F3B29">
              <w:rPr>
                <w:rFonts w:ascii="News Gothic MT" w:hAnsi="News Gothic MT" w:cs="Times New Roman"/>
                <w:bCs/>
                <w:color w:val="000000" w:themeColor="text1"/>
                <w:sz w:val="18"/>
                <w:szCs w:val="18"/>
              </w:rPr>
              <w:t xml:space="preserve">        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14:paraId="1B056B2A" w14:textId="77777777" w:rsidR="001F3B29" w:rsidRPr="002E6041" w:rsidRDefault="001F3B29" w:rsidP="002E6041">
            <w:pPr>
              <w:pStyle w:val="NoSpacing"/>
              <w:ind w:left="-6"/>
              <w:jc w:val="right"/>
              <w:rPr>
                <w:rFonts w:ascii="News Gothic MT" w:hAnsi="News Gothic MT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8B8930" w14:textId="77777777" w:rsidR="00430BA4" w:rsidRDefault="00430BA4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321A973D" w14:textId="77777777" w:rsidR="00C87D12" w:rsidRPr="002E6041" w:rsidRDefault="00C87D12" w:rsidP="00C87D1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72D64B" wp14:editId="2393F827">
                <wp:simplePos x="0" y="0"/>
                <wp:positionH relativeFrom="column">
                  <wp:posOffset>1693653</wp:posOffset>
                </wp:positionH>
                <wp:positionV relativeFrom="paragraph">
                  <wp:posOffset>78249</wp:posOffset>
                </wp:positionV>
                <wp:extent cx="4232850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AFDF" id="Straight Connector 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6.15pt" to="46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INDUSTRY EXPERIENCE</w:t>
      </w:r>
    </w:p>
    <w:p w14:paraId="5BEE5495" w14:textId="4E3D287F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>Research Intern, Microsoft (</w:t>
      </w:r>
      <w:r w:rsidR="003A508F">
        <w:rPr>
          <w:rFonts w:ascii="News Gothic MT" w:hAnsi="News Gothic MT" w:cs="Times New Roman"/>
          <w:sz w:val="20"/>
          <w:szCs w:val="20"/>
        </w:rPr>
        <w:t>Research in Software Engineering/</w:t>
      </w:r>
      <w:proofErr w:type="spellStart"/>
      <w:r>
        <w:rPr>
          <w:rFonts w:ascii="News Gothic MT" w:hAnsi="News Gothic MT" w:cs="Times New Roman"/>
          <w:sz w:val="20"/>
          <w:szCs w:val="20"/>
        </w:rPr>
        <w:t>RiSE</w:t>
      </w:r>
      <w:proofErr w:type="spellEnd"/>
      <w:r>
        <w:rPr>
          <w:rFonts w:ascii="News Gothic MT" w:hAnsi="News Gothic MT" w:cs="Times New Roman"/>
          <w:sz w:val="20"/>
          <w:szCs w:val="20"/>
        </w:rPr>
        <w:t xml:space="preserve"> Group)</w:t>
      </w:r>
      <w:proofErr w:type="gramStart"/>
      <w:r w:rsidR="008E2A8E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="006260A7">
        <w:rPr>
          <w:rFonts w:ascii="News Gothic MT" w:hAnsi="News Gothic MT" w:cs="Times New Roman"/>
          <w:b w:val="0"/>
          <w:bCs/>
          <w:sz w:val="20"/>
          <w:szCs w:val="20"/>
        </w:rPr>
        <w:t xml:space="preserve">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</w:t>
      </w:r>
      <w:proofErr w:type="gramEnd"/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 xml:space="preserve"> 2025</w:t>
      </w:r>
    </w:p>
    <w:p w14:paraId="03DC7FA0" w14:textId="5B2C6230" w:rsidR="00C87D12" w:rsidRPr="00C87D12" w:rsidRDefault="00604557" w:rsidP="00C54484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Researching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</w:t>
      </w:r>
      <w:r w:rsidR="00C54484">
        <w:rPr>
          <w:rFonts w:ascii="News Gothic MT" w:eastAsiaTheme="minorHAnsi" w:hAnsi="News Gothic MT" w:cs="Times New Roman"/>
          <w:b w:val="0"/>
          <w:sz w:val="20"/>
          <w:szCs w:val="20"/>
        </w:rPr>
        <w:t>SMT parallelization algorithms and natural language reasoning for verifiable code generation</w:t>
      </w:r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. Supervised by Nikolaj </w:t>
      </w:r>
      <w:proofErr w:type="spellStart"/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>Bjorner</w:t>
      </w:r>
      <w:proofErr w:type="spellEnd"/>
      <w:r w:rsidR="00C87D12"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4128CCA3" w14:textId="6AA2D544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Freelance </w:t>
      </w:r>
      <w:r w:rsidRPr="002E6041">
        <w:rPr>
          <w:rFonts w:ascii="News Gothic MT" w:hAnsi="News Gothic MT" w:cs="Times New Roman"/>
          <w:sz w:val="20"/>
          <w:szCs w:val="20"/>
        </w:rPr>
        <w:t xml:space="preserve">Software Engineer, </w:t>
      </w:r>
      <w:r>
        <w:rPr>
          <w:rFonts w:ascii="News Gothic MT" w:hAnsi="News Gothic MT" w:cs="Times New Roman"/>
          <w:sz w:val="20"/>
          <w:szCs w:val="20"/>
        </w:rPr>
        <w:t>Stainless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Feb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.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3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-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2024</w:t>
      </w:r>
    </w:p>
    <w:p w14:paraId="553F5C02" w14:textId="77777777" w:rsidR="00C87D12" w:rsidRDefault="00C87D12" w:rsidP="00C87D12">
      <w:pPr>
        <w:pStyle w:val="Heading2"/>
        <w:numPr>
          <w:ilvl w:val="0"/>
          <w:numId w:val="18"/>
        </w:numPr>
        <w:shd w:val="clear" w:color="auto" w:fill="FFFFFF"/>
        <w:ind w:left="540" w:right="-720" w:hanging="270"/>
        <w:rPr>
          <w:rFonts w:ascii="News Gothic MT" w:eastAsiaTheme="minorHAnsi" w:hAnsi="News Gothic MT" w:cs="Times New Roman"/>
          <w:b w:val="0"/>
          <w:sz w:val="20"/>
          <w:szCs w:val="20"/>
        </w:rPr>
      </w:pPr>
      <w:r>
        <w:rPr>
          <w:rFonts w:ascii="News Gothic MT" w:eastAsiaTheme="minorHAnsi" w:hAnsi="News Gothic MT" w:cs="Times New Roman"/>
          <w:b w:val="0"/>
          <w:sz w:val="20"/>
          <w:szCs w:val="20"/>
        </w:rPr>
        <w:t>M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ake open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-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source contributions to codebases 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such as</w:t>
      </w: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 Stoplight Prism, node-tree-sitter, </w:t>
      </w:r>
    </w:p>
    <w:p w14:paraId="7AB9ADE9" w14:textId="77777777" w:rsidR="00C87D12" w:rsidRDefault="00C87D12" w:rsidP="00C87D12">
      <w:pPr>
        <w:pStyle w:val="Heading2"/>
        <w:shd w:val="clear" w:color="auto" w:fill="FFFFFF"/>
        <w:ind w:right="-720" w:firstLine="540"/>
        <w:rPr>
          <w:rFonts w:ascii="News Gothic MT" w:eastAsiaTheme="minorHAnsi" w:hAnsi="News Gothic MT" w:cs="Times New Roman"/>
          <w:b w:val="0"/>
          <w:sz w:val="20"/>
          <w:szCs w:val="20"/>
        </w:rPr>
      </w:pPr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Microsoft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Pyright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 xml:space="preserve">, NPM Trends, and </w:t>
      </w:r>
      <w:proofErr w:type="spellStart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json</w:t>
      </w:r>
      <w:proofErr w:type="spellEnd"/>
      <w:r w:rsidRPr="00F355A5">
        <w:rPr>
          <w:rFonts w:ascii="News Gothic MT" w:eastAsiaTheme="minorHAnsi" w:hAnsi="News Gothic MT" w:cs="Times New Roman"/>
          <w:b w:val="0"/>
          <w:sz w:val="20"/>
          <w:szCs w:val="20"/>
        </w:rPr>
        <w:t>-schema-benchmark</w:t>
      </w:r>
      <w:r>
        <w:rPr>
          <w:rFonts w:ascii="News Gothic MT" w:eastAsiaTheme="minorHAnsi" w:hAnsi="News Gothic MT" w:cs="Times New Roman"/>
          <w:b w:val="0"/>
          <w:sz w:val="20"/>
          <w:szCs w:val="20"/>
        </w:rPr>
        <w:t>.</w:t>
      </w:r>
    </w:p>
    <w:p w14:paraId="4051C725" w14:textId="77777777" w:rsidR="00C87D12" w:rsidRPr="002E6041" w:rsidRDefault="00C87D12" w:rsidP="00C87D12">
      <w:pPr>
        <w:pStyle w:val="Heading2"/>
        <w:shd w:val="clear" w:color="auto" w:fill="FFFFFF"/>
        <w:ind w:right="-720"/>
        <w:rPr>
          <w:rFonts w:ascii="News Gothic MT" w:hAnsi="News Gothic MT" w:cs="Times New Roman"/>
          <w:i/>
          <w:iCs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Software Engineer, Meta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Oct. 2022-Nov. 2022</w:t>
      </w:r>
    </w:p>
    <w:p w14:paraId="1C51A7E4" w14:textId="77777777" w:rsidR="00C87D12" w:rsidRPr="002E6041" w:rsidRDefault="00C87D12" w:rsidP="00C87D12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lastRenderedPageBreak/>
        <w:t>Improve type safety of Python and Hack code in engineering bootcamp. Impacted by the 13% company layoff as a new hire.</w:t>
      </w:r>
    </w:p>
    <w:p w14:paraId="03A29A51" w14:textId="77777777" w:rsidR="00C87D12" w:rsidRPr="002E6041" w:rsidRDefault="00C87D12" w:rsidP="00C87D12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3x Software Engineering Intern, Facebook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Summers of 2019, 2020, 202</w:t>
      </w:r>
      <w:r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1</w:t>
      </w:r>
    </w:p>
    <w:p w14:paraId="1006C9A7" w14:textId="77777777" w:rsidR="00C87D12" w:rsidRPr="002E6041" w:rsidRDefault="00C87D12" w:rsidP="00C87D12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iOS/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serverside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fullstack</w:t>
      </w:r>
      <w:proofErr w:type="spellEnd"/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intern on Facebook Events and Groups. </w:t>
      </w:r>
    </w:p>
    <w:p w14:paraId="44209C57" w14:textId="77777777" w:rsidR="00C87D12" w:rsidRPr="002E6041" w:rsidRDefault="00C87D12" w:rsidP="001F3B29">
      <w:pPr>
        <w:rPr>
          <w:rFonts w:ascii="News Gothic MT" w:hAnsi="News Gothic MT" w:cs="Times New Roman"/>
          <w:b/>
          <w:bCs/>
          <w:color w:val="000000" w:themeColor="text1"/>
          <w:sz w:val="12"/>
          <w:szCs w:val="12"/>
        </w:rPr>
      </w:pPr>
    </w:p>
    <w:p w14:paraId="494DDB9A" w14:textId="77F2E29D" w:rsidR="00990D96" w:rsidRPr="002E6041" w:rsidRDefault="00990D96" w:rsidP="00990D96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6FE6" wp14:editId="23673792">
                <wp:simplePos x="0" y="0"/>
                <wp:positionH relativeFrom="column">
                  <wp:posOffset>393192</wp:posOffset>
                </wp:positionH>
                <wp:positionV relativeFrom="paragraph">
                  <wp:posOffset>81788</wp:posOffset>
                </wp:positionV>
                <wp:extent cx="5530723" cy="0"/>
                <wp:effectExtent l="0" t="0" r="6985" b="12700"/>
                <wp:wrapNone/>
                <wp:docPr id="1721858882" name="Straight Connector 1721858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7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94E7" id="Straight Connector 172185888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5pt,6.45pt" to="466.45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" strokecolor="black [3040]"/>
            </w:pict>
          </mc:Fallback>
        </mc:AlternateContent>
      </w:r>
      <w:r>
        <w:rPr>
          <w:rFonts w:ascii="News Gothic MT" w:hAnsi="News Gothic MT" w:cs="Times New Roman"/>
          <w:b/>
          <w:bCs/>
          <w:noProof/>
          <w:color w:val="548DD4" w:themeColor="text2" w:themeTint="99"/>
        </w:rPr>
        <w:t>Talks</w:t>
      </w:r>
    </w:p>
    <w:p w14:paraId="0DB686AE" w14:textId="381B0221" w:rsidR="006D761F" w:rsidRDefault="006D761F" w:rsidP="006D761F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“Synthesizing Composite Hierarchical Structure from Symbolic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The </w:t>
      </w:r>
      <w:r w:rsidR="00C77950"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19th </w:t>
      </w:r>
      <w:r w:rsidRPr="006D761F">
        <w:rPr>
          <w:rFonts w:ascii="News Gothic MT" w:hAnsi="News Gothic MT"/>
          <w:i/>
          <w:iCs/>
          <w:color w:val="000000" w:themeColor="text1"/>
          <w:sz w:val="20"/>
          <w:szCs w:val="20"/>
        </w:rPr>
        <w:t>SoCal Programming Languages and Systems Workshop</w:t>
      </w:r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>SoCaL</w:t>
      </w:r>
      <w:proofErr w:type="spellEnd"/>
      <w:r>
        <w:rPr>
          <w:rFonts w:ascii="News Gothic MT" w:hAnsi="News Gothic MT"/>
          <w:i/>
          <w:iCs/>
          <w:color w:val="000000" w:themeColor="text1"/>
          <w:sz w:val="20"/>
          <w:szCs w:val="20"/>
        </w:rPr>
        <w:t xml:space="preserve"> PLS)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Feb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 202</w:t>
      </w:r>
      <w:r>
        <w:rPr>
          <w:rFonts w:ascii="News Gothic MT" w:hAnsi="News Gothic MT"/>
          <w:color w:val="000000" w:themeColor="text1"/>
          <w:sz w:val="20"/>
          <w:szCs w:val="20"/>
        </w:rPr>
        <w:t>5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4BE9067" w14:textId="77777777" w:rsidR="006D761F" w:rsidRPr="00E12992" w:rsidRDefault="006D761F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336FC889" w14:textId="78635474" w:rsidR="00990D96" w:rsidRDefault="00990D96" w:rsidP="00990D96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r w:rsidR="006D761F">
        <w:rPr>
          <w:rFonts w:ascii="News Gothic MT" w:hAnsi="News Gothic MT"/>
          <w:color w:val="000000" w:themeColor="text1"/>
          <w:sz w:val="20"/>
          <w:szCs w:val="20"/>
        </w:rPr>
        <w:t>Deriving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Structure from Music Corpora.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i/>
          <w:iCs/>
          <w:color w:val="000000" w:themeColor="text1"/>
          <w:sz w:val="20"/>
          <w:szCs w:val="20"/>
        </w:rPr>
        <w:t>Programming Systems Group, UC San Diego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,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Apr. 202</w:t>
      </w:r>
      <w:r>
        <w:rPr>
          <w:rFonts w:ascii="News Gothic MT" w:hAnsi="News Gothic MT"/>
          <w:color w:val="000000" w:themeColor="text1"/>
          <w:sz w:val="20"/>
          <w:szCs w:val="20"/>
        </w:rPr>
        <w:t>4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4BE30EC5" w14:textId="77777777" w:rsidR="00990D96" w:rsidRPr="00BB6803" w:rsidRDefault="00990D96" w:rsidP="00990D96">
      <w:pPr>
        <w:rPr>
          <w:rFonts w:ascii="News Gothic MT" w:hAnsi="News Gothic MT"/>
          <w:color w:val="000000" w:themeColor="text1"/>
          <w:sz w:val="12"/>
          <w:szCs w:val="12"/>
        </w:rPr>
      </w:pPr>
    </w:p>
    <w:p w14:paraId="6E02D3C2" w14:textId="758F9C3F" w:rsidR="00990D96" w:rsidRPr="00990D96" w:rsidRDefault="00990D96" w:rsidP="00FF75C2">
      <w:pPr>
        <w:rPr>
          <w:rFonts w:ascii="News Gothic MT" w:hAnsi="News Gothic MT"/>
          <w:color w:val="000000" w:themeColor="text1"/>
          <w:sz w:val="20"/>
          <w:szCs w:val="20"/>
        </w:rPr>
      </w:pPr>
      <w:r>
        <w:rPr>
          <w:rFonts w:ascii="News Gothic MT" w:hAnsi="News Gothic MT"/>
          <w:color w:val="000000" w:themeColor="text1"/>
          <w:sz w:val="20"/>
          <w:szCs w:val="20"/>
        </w:rPr>
        <w:t>“</w:t>
      </w:r>
      <w:proofErr w:type="spellStart"/>
      <w:r w:rsidR="00FF75C2">
        <w:rPr>
          <w:rFonts w:ascii="News Gothic MT" w:hAnsi="News Gothic MT"/>
          <w:color w:val="000000" w:themeColor="text1"/>
          <w:sz w:val="20"/>
          <w:szCs w:val="20"/>
        </w:rPr>
        <w:t>MusAssist</w:t>
      </w:r>
      <w:proofErr w:type="spellEnd"/>
      <w:r w:rsidR="00FF75C2">
        <w:rPr>
          <w:rFonts w:ascii="News Gothic MT" w:hAnsi="News Gothic MT"/>
          <w:color w:val="000000" w:themeColor="text1"/>
          <w:sz w:val="20"/>
          <w:szCs w:val="20"/>
        </w:rPr>
        <w:t>: A Domain Specific Language for Music Notation</w:t>
      </w:r>
      <w:r>
        <w:rPr>
          <w:rFonts w:ascii="News Gothic MT" w:hAnsi="News Gothic MT"/>
          <w:color w:val="000000" w:themeColor="text1"/>
          <w:sz w:val="20"/>
          <w:szCs w:val="20"/>
        </w:rPr>
        <w:t>.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”</w:t>
      </w:r>
      <w:r>
        <w:rPr>
          <w:rFonts w:ascii="News Gothic MT" w:hAnsi="News Gothic MT"/>
          <w:color w:val="000000" w:themeColor="text1"/>
          <w:sz w:val="20"/>
          <w:szCs w:val="20"/>
        </w:rPr>
        <w:t xml:space="preserve"> </w:t>
      </w:r>
      <w:r w:rsidR="00FF75C2"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International Conference on Technologies for Music Notation and Representation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, 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May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 xml:space="preserve"> 202</w:t>
      </w:r>
      <w:r w:rsidR="00FF75C2">
        <w:rPr>
          <w:rFonts w:ascii="News Gothic MT" w:hAnsi="News Gothic MT"/>
          <w:color w:val="000000" w:themeColor="text1"/>
          <w:sz w:val="20"/>
          <w:szCs w:val="20"/>
        </w:rPr>
        <w:t>3</w:t>
      </w:r>
      <w:r w:rsidRPr="00990D96">
        <w:rPr>
          <w:rFonts w:ascii="News Gothic MT" w:hAnsi="News Gothic MT"/>
          <w:color w:val="000000" w:themeColor="text1"/>
          <w:sz w:val="20"/>
          <w:szCs w:val="20"/>
        </w:rPr>
        <w:t>.</w:t>
      </w:r>
    </w:p>
    <w:p w14:paraId="3F278840" w14:textId="77777777" w:rsidR="00C87D12" w:rsidRPr="00C87D12" w:rsidRDefault="00C87D12" w:rsidP="00C87D12">
      <w:pPr>
        <w:rPr>
          <w:rFonts w:ascii="News Gothic MT" w:hAnsi="News Gothic MT" w:cs="Times New Roman"/>
          <w:b/>
          <w:bCs/>
          <w:noProof/>
          <w:color w:val="548DD4" w:themeColor="text2" w:themeTint="99"/>
          <w:sz w:val="12"/>
          <w:szCs w:val="12"/>
        </w:rPr>
      </w:pPr>
    </w:p>
    <w:p w14:paraId="0D6EFB06" w14:textId="62E325A1" w:rsidR="00C87D12" w:rsidRPr="002E6041" w:rsidRDefault="00C87D12" w:rsidP="00C87D1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B41217" wp14:editId="5826C868">
                <wp:simplePos x="0" y="0"/>
                <wp:positionH relativeFrom="column">
                  <wp:posOffset>1717401</wp:posOffset>
                </wp:positionH>
                <wp:positionV relativeFrom="paragraph">
                  <wp:posOffset>81425</wp:posOffset>
                </wp:positionV>
                <wp:extent cx="4208090" cy="0"/>
                <wp:effectExtent l="0" t="0" r="8890" b="12700"/>
                <wp:wrapNone/>
                <wp:docPr id="439911147" name="Straight Connector 43991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55BB" id="Straight Connector 4399111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6.4pt" to="466.6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TEACHING</w: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 xml:space="preserve"> EXPERIENCE</w:t>
      </w:r>
      <w:r>
        <w:rPr>
          <w:rFonts w:ascii="News Gothic MT" w:hAnsi="News Gothic MT" w:cs="Times New Roman"/>
          <w:b/>
          <w:bCs/>
          <w:color w:val="548DD4" w:themeColor="text2" w:themeTint="99"/>
        </w:rPr>
        <w:t xml:space="preserve"> </w:t>
      </w:r>
    </w:p>
    <w:p w14:paraId="29AE63EE" w14:textId="2351EB4A" w:rsidR="00E64D06" w:rsidRDefault="00E64D06" w:rsidP="00E64D06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CSE 130: Programming Languages, UCSD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69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95686F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75A0C6EE" w14:textId="42291223" w:rsidR="00C87D12" w:rsidRPr="002E6041" w:rsidRDefault="00C87D12" w:rsidP="00C87D12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CSE 130: Programming Languages, UCSD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(N=126)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="005C0F19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33FC89AE" w14:textId="3CA990A6" w:rsidR="00C87D12" w:rsidRDefault="00C87D12" w:rsidP="00C87D12">
      <w:pPr>
        <w:pStyle w:val="NoSpacing"/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Teaching Assistant,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CS 133: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Database Systems, Pomona College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(N=20)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="005C0F19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25480AF5" w14:textId="77777777" w:rsidR="00990D96" w:rsidRPr="00BB6803" w:rsidRDefault="00990D96" w:rsidP="00430BA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394AE55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407485" wp14:editId="53C2FCCA">
                <wp:simplePos x="0" y="0"/>
                <wp:positionH relativeFrom="column">
                  <wp:posOffset>1425469</wp:posOffset>
                </wp:positionH>
                <wp:positionV relativeFrom="paragraph">
                  <wp:posOffset>80894</wp:posOffset>
                </wp:positionV>
                <wp:extent cx="4502112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10974" id="Straight Connector 1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25pt,6.35pt" to="466.7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w:t>ACADEMIC HONORS</w:t>
      </w:r>
    </w:p>
    <w:p w14:paraId="02891E14" w14:textId="5D07A9AE" w:rsidR="000B63E6" w:rsidRPr="000B63E6" w:rsidRDefault="000B63E6" w:rsidP="00064FB5">
      <w:pPr>
        <w:pStyle w:val="Heading2"/>
        <w:shd w:val="clear" w:color="auto" w:fill="FFFFFF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sz w:val="20"/>
          <w:szCs w:val="20"/>
        </w:rPr>
        <w:t xml:space="preserve">NSF Graduate Research Fellowship, Honorable Mention </w:t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>
        <w:rPr>
          <w:rFonts w:ascii="News Gothic MT" w:hAnsi="News Gothic MT" w:cs="Times New Roman"/>
          <w:sz w:val="20"/>
          <w:szCs w:val="20"/>
        </w:rPr>
        <w:tab/>
      </w:r>
      <w:r w:rsidR="00AC724D">
        <w:rPr>
          <w:rFonts w:ascii="News Gothic MT" w:hAnsi="News Gothic MT" w:cs="Times New Roman"/>
          <w:sz w:val="20"/>
          <w:szCs w:val="20"/>
        </w:rPr>
        <w:t xml:space="preserve">   </w:t>
      </w:r>
      <w:r w:rsidRPr="000B63E6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2025</w:t>
      </w:r>
    </w:p>
    <w:p w14:paraId="5059C9F4" w14:textId="61FD1185" w:rsidR="000B63E6" w:rsidRPr="000B63E6" w:rsidRDefault="000B63E6" w:rsidP="000B63E6">
      <w:pPr>
        <w:pStyle w:val="Heading2"/>
        <w:numPr>
          <w:ilvl w:val="0"/>
          <w:numId w:val="18"/>
        </w:numPr>
        <w:shd w:val="clear" w:color="auto" w:fill="FFFFFF"/>
        <w:ind w:left="540" w:hanging="270"/>
        <w:rPr>
          <w:rFonts w:ascii="News Gothic MT" w:hAnsi="News Gothic MT" w:cs="Times New Roman"/>
          <w:b w:val="0"/>
          <w:bCs/>
          <w:sz w:val="20"/>
          <w:szCs w:val="20"/>
        </w:rPr>
      </w:pPr>
      <w:r>
        <w:rPr>
          <w:rFonts w:ascii="News Gothic MT" w:hAnsi="News Gothic MT" w:cs="Times New Roman"/>
          <w:b w:val="0"/>
          <w:bCs/>
          <w:sz w:val="20"/>
          <w:szCs w:val="20"/>
        </w:rPr>
        <w:t>The NSF GRFP</w:t>
      </w:r>
      <w:r w:rsidRPr="000B63E6">
        <w:rPr>
          <w:rFonts w:ascii="News Gothic MT" w:hAnsi="News Gothic MT" w:cs="Times New Roman"/>
          <w:b w:val="0"/>
          <w:bCs/>
          <w:sz w:val="20"/>
          <w:szCs w:val="20"/>
        </w:rPr>
        <w:t xml:space="preserve"> recognizes and supports outstanding graduate students who are pursuing full-time research-based master's and doctoral degrees in </w:t>
      </w:r>
      <w:r>
        <w:rPr>
          <w:rFonts w:ascii="News Gothic MT" w:hAnsi="News Gothic MT" w:cs="Times New Roman"/>
          <w:b w:val="0"/>
          <w:bCs/>
          <w:sz w:val="20"/>
          <w:szCs w:val="20"/>
        </w:rPr>
        <w:t>STEM fields.</w:t>
      </w:r>
    </w:p>
    <w:p w14:paraId="79F097D1" w14:textId="2742FFBD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Phi Beta Kappa Award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DFD1BD2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Endowed by the Pomona Chapter of Phi Beta Kappa, awarded to one senior selected for high quality of scholarship and promise of future distinction.</w:t>
      </w:r>
    </w:p>
    <w:p w14:paraId="12211A8A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Rena Gurley Archibald High Scholarship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03CC0B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Awarded to the member(s) of the Pomona College graduating class ranking highest in scholarship.</w:t>
      </w:r>
    </w:p>
    <w:p w14:paraId="7BB78667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(Computer Science)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4AAC1767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Exceptional work on the senior exercise is awarded based on review by the entire faculty of the Computer Science Department at Pomona College.</w:t>
      </w:r>
    </w:p>
    <w:p w14:paraId="470A992B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Distinction in Senior Exercise (Music)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           </w:t>
      </w:r>
      <w:proofErr w:type="gramStart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proofErr w:type="gramEnd"/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7CA2DCC9" w14:textId="77777777" w:rsidR="00064FB5" w:rsidRPr="002E6041" w:rsidRDefault="00064FB5" w:rsidP="00064FB5">
      <w:pPr>
        <w:pStyle w:val="ListParagraph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Exceptional work on the senior exercise is awarded based on review by the entire faculty of the Music Department at Pomona College. </w:t>
      </w:r>
    </w:p>
    <w:p w14:paraId="0EFD06E1" w14:textId="77777777" w:rsidR="00064FB5" w:rsidRPr="002E6041" w:rsidRDefault="00064FB5" w:rsidP="00064FB5">
      <w:pPr>
        <w:pStyle w:val="Heading2"/>
        <w:shd w:val="clear" w:color="auto" w:fill="FFFFFF"/>
        <w:rPr>
          <w:rFonts w:ascii="News Gothic MT" w:hAnsi="News Gothic MT" w:cs="Times New Roman"/>
          <w:sz w:val="20"/>
          <w:szCs w:val="20"/>
        </w:rPr>
      </w:pPr>
      <w:r w:rsidRPr="002E6041">
        <w:rPr>
          <w:rFonts w:ascii="News Gothic MT" w:hAnsi="News Gothic MT" w:cs="Times New Roman"/>
          <w:sz w:val="20"/>
          <w:szCs w:val="20"/>
        </w:rPr>
        <w:t>The Katherine J. Hagedorn Prize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 </w:t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</w:r>
      <w:r w:rsidRPr="002E6041">
        <w:rPr>
          <w:rFonts w:ascii="News Gothic MT" w:hAnsi="News Gothic MT" w:cs="Times New Roman"/>
          <w:b w:val="0"/>
          <w:bCs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b w:val="0"/>
          <w:bCs/>
          <w:i/>
          <w:iCs/>
          <w:sz w:val="20"/>
          <w:szCs w:val="20"/>
        </w:rPr>
        <w:t>2022</w:t>
      </w:r>
    </w:p>
    <w:p w14:paraId="1BFDA2F5" w14:textId="77777777" w:rsidR="00064FB5" w:rsidRPr="002E6041" w:rsidRDefault="00064FB5" w:rsidP="00064FB5">
      <w:pPr>
        <w:pStyle w:val="NoSpacing"/>
        <w:numPr>
          <w:ilvl w:val="0"/>
          <w:numId w:val="14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student(s) demonstrating exceptional loyalty and dedication to their music studies. </w:t>
      </w:r>
    </w:p>
    <w:p w14:paraId="6C6153D6" w14:textId="77777777" w:rsidR="00064FB5" w:rsidRPr="002E6041" w:rsidRDefault="00064FB5" w:rsidP="00064FB5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Phi Beta Kappa Induction (Junior Year) - Pomona College Chapter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                         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2021</w:t>
      </w:r>
    </w:p>
    <w:p w14:paraId="6CDA39D7" w14:textId="77777777" w:rsidR="00064FB5" w:rsidRPr="002E6041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548DD4" w:themeColor="text2" w:themeTint="99"/>
          <w:sz w:val="13"/>
          <w:szCs w:val="13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1 of 8 juniors awarded for "good moral character," distinguish in "breadth of culture," and "excellence of scholarship."</w:t>
      </w:r>
    </w:p>
    <w:p w14:paraId="0AE9EC1D" w14:textId="77777777" w:rsidR="00064FB5" w:rsidRPr="002E6041" w:rsidRDefault="00064FB5" w:rsidP="00064FB5">
      <w:pP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The William F. Russell Prize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2020</w:t>
      </w:r>
    </w:p>
    <w:p w14:paraId="685E4547" w14:textId="22B11CE8" w:rsidR="00064FB5" w:rsidRDefault="00064FB5" w:rsidP="00064FB5">
      <w:pPr>
        <w:pStyle w:val="ListParagraph"/>
        <w:numPr>
          <w:ilvl w:val="0"/>
          <w:numId w:val="15"/>
        </w:numPr>
        <w:ind w:left="540" w:hanging="270"/>
        <w:rPr>
          <w:rFonts w:ascii="News Gothic MT" w:hAnsi="News Gothic MT" w:cs="Times New Roman"/>
          <w:noProof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Awarded annually to the Pomona College prospective music major(s) </w:t>
      </w:r>
      <w:r w:rsidRPr="002E6041">
        <w:rPr>
          <w:rFonts w:ascii="News Gothic MT" w:hAnsi="News Gothic MT" w:cs="Times New Roman"/>
          <w:noProof/>
          <w:color w:val="000000" w:themeColor="text1"/>
          <w:sz w:val="20"/>
          <w:szCs w:val="20"/>
        </w:rPr>
        <w:t>showing substantial accomplishment and significant promise in their study of music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p w14:paraId="43E8D8B2" w14:textId="44D797AA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0B027FA9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8674E" wp14:editId="4788966B">
                <wp:simplePos x="0" y="0"/>
                <wp:positionH relativeFrom="column">
                  <wp:posOffset>536713</wp:posOffset>
                </wp:positionH>
                <wp:positionV relativeFrom="paragraph">
                  <wp:posOffset>91965</wp:posOffset>
                </wp:positionV>
                <wp:extent cx="5387865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7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C378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5pt,7.25pt" to="466.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" strokecolor="black [3040]"/>
            </w:pict>
          </mc:Fallback>
        </mc:AlternateContent>
      </w:r>
      <w:r w:rsidRPr="002E6041">
        <w:rPr>
          <w:rFonts w:ascii="News Gothic MT" w:hAnsi="News Gothic MT" w:cs="Times New Roman"/>
          <w:b/>
          <w:bCs/>
          <w:color w:val="548DD4" w:themeColor="text2" w:themeTint="99"/>
        </w:rPr>
        <w:t>SKILLS</w:t>
      </w:r>
    </w:p>
    <w:p w14:paraId="79E82BBE" w14:textId="7444CD65" w:rsidR="00907454" w:rsidRPr="003839A4" w:rsidRDefault="00907454" w:rsidP="00907454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 w:rsidR="00E831BD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Python </w:t>
      </w:r>
      <w:r w:rsidR="00E831B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3711C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Haskell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2E6041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TypeScript</w:t>
      </w:r>
      <w:r w:rsidR="0044388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388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43889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222200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C++ </w:t>
      </w:r>
      <w:r w:rsidR="00222200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22200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Java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Objective-C </w:t>
      </w:r>
      <w:r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SQL</w:t>
      </w:r>
    </w:p>
    <w:p w14:paraId="1DE23B1D" w14:textId="11787155" w:rsidR="00907454" w:rsidRDefault="00907454" w:rsidP="00907454">
      <w:pPr>
        <w:rPr>
          <w:rFonts w:ascii="Arial" w:hAnsi="Arial" w:cs="Arial"/>
          <w:color w:val="548DD4" w:themeColor="text2" w:themeTint="99"/>
          <w:sz w:val="20"/>
          <w:szCs w:val="20"/>
        </w:rPr>
      </w:pP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Tools/</w:t>
      </w:r>
      <w:r w:rsidR="00024763"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Frameworks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C54B51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LaTeX </w:t>
      </w:r>
      <w:r w:rsidR="009A00D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9A00D4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9A00D4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Git </w:t>
      </w:r>
      <w:r w:rsidR="00470575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470575" w:rsidRPr="003839A4">
        <w:rPr>
          <w:rFonts w:ascii="News Gothic MT" w:hAnsi="News Gothic MT" w:cs="Segoe UI Symbol"/>
          <w:color w:val="4D5156"/>
          <w:sz w:val="20"/>
          <w:szCs w:val="20"/>
          <w:shd w:val="clear" w:color="auto" w:fill="FFFFFF"/>
        </w:rPr>
        <w:t xml:space="preserve"> </w:t>
      </w:r>
      <w:r w:rsidR="00F75447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Functional and Object-Oriented Programming</w:t>
      </w:r>
      <w:r w:rsidR="00F75447" w:rsidRPr="003839A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314BA5D1" w14:textId="77777777" w:rsidR="00EB4524" w:rsidRDefault="00493BE7" w:rsidP="00EB4524">
      <w:pPr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Domain Knowledge</w:t>
      </w:r>
      <w:r w:rsidRPr="003839A4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: </w:t>
      </w:r>
      <w:r w:rsidR="00EB452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Programming </w:t>
      </w:r>
      <w:r w:rsidR="009B07D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Languages </w:t>
      </w:r>
      <w:r w:rsidR="009B07D1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256657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EB452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Automated Reasoning </w:t>
      </w:r>
      <w:r w:rsidR="00EB452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EB452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EB452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SAT/SMT Solvers </w:t>
      </w:r>
      <w:r w:rsidR="00EB4524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EB4524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</w:p>
    <w:p w14:paraId="10FC1088" w14:textId="367D2CA4" w:rsidR="00493BE7" w:rsidRPr="00EB4524" w:rsidRDefault="00EB4524" w:rsidP="00EB4524">
      <w:pPr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  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>S</w:t>
      </w:r>
      <w:r w:rsidR="0049291A">
        <w:rPr>
          <w:rFonts w:ascii="News Gothic MT" w:hAnsi="News Gothic MT" w:cs="Times New Roman"/>
          <w:color w:val="000000" w:themeColor="text1"/>
          <w:sz w:val="20"/>
          <w:szCs w:val="20"/>
        </w:rPr>
        <w:t>tochastic/Combinatorial Optimization</w:t>
      </w:r>
      <w:r w:rsidR="0049291A" w:rsidRPr="003839A4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="00686A09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686A09" w:rsidRPr="003839A4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Neurosymbolic</w:t>
      </w:r>
      <w:proofErr w:type="spellEnd"/>
      <w:r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Generation</w:t>
      </w:r>
      <w:r w:rsidR="000A667C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13A4D" w:rsidRPr="003839A4">
        <w:rPr>
          <w:rFonts w:ascii="Arial" w:hAnsi="Arial" w:cs="Arial"/>
          <w:color w:val="548DD4" w:themeColor="text2" w:themeTint="99"/>
          <w:sz w:val="20"/>
          <w:szCs w:val="20"/>
        </w:rPr>
        <w:t>●</w:t>
      </w:r>
      <w:r w:rsidR="00713A4D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 w:rsidR="00713A4D">
        <w:rPr>
          <w:rFonts w:ascii="News Gothic MT" w:hAnsi="News Gothic MT" w:cs="Segoe UI Symbol"/>
          <w:color w:val="000000" w:themeColor="text1"/>
          <w:sz w:val="20"/>
          <w:szCs w:val="20"/>
          <w:shd w:val="clear" w:color="auto" w:fill="FFFFFF"/>
        </w:rPr>
        <w:t>User Studies</w:t>
      </w:r>
    </w:p>
    <w:p w14:paraId="61E55551" w14:textId="77777777" w:rsidR="00907454" w:rsidRPr="002E6041" w:rsidRDefault="00907454" w:rsidP="00907454">
      <w:pPr>
        <w:rPr>
          <w:rFonts w:ascii="News Gothic MT" w:hAnsi="News Gothic MT" w:cs="Times New Roman"/>
          <w:b/>
          <w:bCs/>
          <w:color w:val="548DD4" w:themeColor="text2" w:themeTint="99"/>
          <w:sz w:val="12"/>
          <w:szCs w:val="12"/>
        </w:rPr>
      </w:pPr>
    </w:p>
    <w:p w14:paraId="27BC9E09" w14:textId="3F285696" w:rsidR="00415562" w:rsidRPr="002E6041" w:rsidRDefault="00415562" w:rsidP="00415562">
      <w:pPr>
        <w:rPr>
          <w:rFonts w:ascii="News Gothic MT" w:hAnsi="News Gothic MT" w:cs="Times New Roman"/>
          <w:b/>
          <w:bCs/>
          <w:color w:val="548DD4" w:themeColor="text2" w:themeTint="99"/>
        </w:rPr>
      </w:pPr>
      <w:r w:rsidRPr="002E6041">
        <w:rPr>
          <w:rFonts w:ascii="News Gothic MT" w:hAnsi="News Gothic MT" w:cs="Times New Roman"/>
          <w:b/>
          <w:bCs/>
          <w:noProof/>
          <w:color w:val="548DD4" w:themeColor="text2" w:themeTint="9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127A2" wp14:editId="567D6848">
                <wp:simplePos x="0" y="0"/>
                <wp:positionH relativeFrom="column">
                  <wp:posOffset>2153285</wp:posOffset>
                </wp:positionH>
                <wp:positionV relativeFrom="paragraph">
                  <wp:posOffset>73384</wp:posOffset>
                </wp:positionV>
                <wp:extent cx="3771845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D0EB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5.8pt" to="466.55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" strokecolor="black [3040]"/>
            </w:pict>
          </mc:Fallback>
        </mc:AlternateContent>
      </w:r>
      <w:r w:rsidR="000B63E6">
        <w:rPr>
          <w:rFonts w:ascii="News Gothic MT" w:hAnsi="News Gothic MT" w:cs="Times New Roman"/>
          <w:b/>
          <w:bCs/>
          <w:noProof/>
          <w:color w:val="548DD4" w:themeColor="text2" w:themeTint="99"/>
        </w:rPr>
        <w:t>OUTREACH AND MENTORSHIP</w:t>
      </w:r>
    </w:p>
    <w:p w14:paraId="50D16A81" w14:textId="67D7ED7D" w:rsidR="00071BFC" w:rsidRPr="002E6041" w:rsidRDefault="00071BFC" w:rsidP="00071BFC">
      <w:pPr>
        <w:pStyle w:val="NoSpacing"/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Presenter, Harmony Hacks @ CSU San Marcos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  <w:t xml:space="preserve">    </w:t>
      </w:r>
      <w:r w:rsidR="008372F9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ab/>
      </w:r>
      <w:r w:rsidR="00CE1BBC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  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202</w:t>
      </w:r>
      <w:r w:rsidR="00DC66B6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5</w:t>
      </w:r>
    </w:p>
    <w:p w14:paraId="435C8E71" w14:textId="648631A8" w:rsidR="00071BFC" w:rsidRPr="00071BFC" w:rsidRDefault="00071BFC" w:rsidP="00071BFC">
      <w:pPr>
        <w:pStyle w:val="NoSpacing"/>
        <w:numPr>
          <w:ilvl w:val="0"/>
          <w:numId w:val="18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>
        <w:rPr>
          <w:rFonts w:ascii="News Gothic MT" w:hAnsi="News Gothic MT" w:cs="Times New Roman"/>
          <w:color w:val="000000" w:themeColor="text1"/>
          <w:sz w:val="20"/>
          <w:szCs w:val="20"/>
        </w:rPr>
        <w:t>NSF-funded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event </w:t>
      </w:r>
      <w:r w:rsidRPr="00071BFC">
        <w:rPr>
          <w:rFonts w:ascii="News Gothic MT" w:hAnsi="News Gothic MT" w:cs="Times New Roman"/>
          <w:color w:val="000000" w:themeColor="text1"/>
          <w:sz w:val="20"/>
          <w:szCs w:val="20"/>
        </w:rPr>
        <w:t>to broaden participation of women in computing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. I co-hosted a Q&amp;A to inspire </w:t>
      </w:r>
      <w:r w:rsidR="00AC308F">
        <w:rPr>
          <w:rFonts w:ascii="News Gothic MT" w:hAnsi="News Gothic MT" w:cs="Times New Roman"/>
          <w:color w:val="000000" w:themeColor="text1"/>
          <w:sz w:val="20"/>
          <w:szCs w:val="20"/>
        </w:rPr>
        <w:t>high school girls</w:t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to pursue careers in CS.</w:t>
      </w:r>
    </w:p>
    <w:p w14:paraId="12E8A5CD" w14:textId="2FFEC6B1" w:rsidR="00AF61BC" w:rsidRPr="002E6041" w:rsidRDefault="00AF61BC" w:rsidP="00AF61BC">
      <w:pPr>
        <w:pStyle w:val="NoSpacing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Mentorship </w:t>
      </w:r>
      <w:r w:rsidR="00835902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Co-Chair</w:t>
      </w:r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>GradWIC</w:t>
      </w:r>
      <w:proofErr w:type="spellEnd"/>
      <w:r w:rsidRPr="002E6041">
        <w:rPr>
          <w:rFonts w:ascii="News Gothic MT" w:hAnsi="News Gothic MT" w:cs="Times New Roman"/>
          <w:b/>
          <w:bCs/>
          <w:color w:val="000000" w:themeColor="text1"/>
          <w:sz w:val="20"/>
          <w:szCs w:val="20"/>
        </w:rPr>
        <w:t xml:space="preserve"> UCSD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    </w:t>
      </w:r>
      <w:r w:rsidR="005B0FC9">
        <w:rPr>
          <w:rFonts w:ascii="News Gothic MT" w:hAnsi="News Gothic MT" w:cs="Times New Roman"/>
          <w:color w:val="000000" w:themeColor="text1"/>
          <w:sz w:val="20"/>
          <w:szCs w:val="20"/>
        </w:rPr>
        <w:tab/>
      </w:r>
      <w:r w:rsidR="00890BE3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</w:t>
      </w:r>
      <w:r w:rsidRPr="002E6041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Fall 2024</w:t>
      </w:r>
      <w:r w:rsidR="005231F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-</w:t>
      </w:r>
      <w:r w:rsidR="00CC2B70">
        <w:rPr>
          <w:rFonts w:ascii="News Gothic MT" w:hAnsi="News Gothic MT" w:cs="Times New Roman"/>
          <w:i/>
          <w:iCs/>
          <w:color w:val="000000" w:themeColor="text1"/>
          <w:sz w:val="20"/>
          <w:szCs w:val="20"/>
        </w:rPr>
        <w:t>Spring 2025</w:t>
      </w:r>
    </w:p>
    <w:p w14:paraId="776BBEBE" w14:textId="7C5F12DD" w:rsidR="005E7442" w:rsidRPr="00071BFC" w:rsidRDefault="00AF61BC" w:rsidP="00071BFC">
      <w:pPr>
        <w:pStyle w:val="NoSpacing"/>
        <w:numPr>
          <w:ilvl w:val="0"/>
          <w:numId w:val="17"/>
        </w:numPr>
        <w:ind w:left="540" w:hanging="270"/>
        <w:rPr>
          <w:rFonts w:ascii="News Gothic MT" w:hAnsi="News Gothic MT" w:cs="Times New Roman"/>
          <w:color w:val="000000" w:themeColor="text1"/>
          <w:sz w:val="20"/>
          <w:szCs w:val="20"/>
        </w:rPr>
      </w:pP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Manage the UCSD Graduate Women in Computing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M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entorship </w:t>
      </w:r>
      <w:r w:rsidR="00750787">
        <w:rPr>
          <w:rFonts w:ascii="News Gothic MT" w:hAnsi="News Gothic MT" w:cs="Times New Roman"/>
          <w:color w:val="000000" w:themeColor="text1"/>
          <w:sz w:val="20"/>
          <w:szCs w:val="20"/>
        </w:rPr>
        <w:t>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rogram</w:t>
      </w:r>
      <w:r w:rsidR="00707FFE">
        <w:rPr>
          <w:rFonts w:ascii="News Gothic MT" w:hAnsi="News Gothic MT" w:cs="Times New Roman"/>
          <w:color w:val="000000" w:themeColor="text1"/>
          <w:sz w:val="20"/>
          <w:szCs w:val="20"/>
        </w:rPr>
        <w:t>. P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air 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174 </w:t>
      </w:r>
      <w:r w:rsidR="000F787F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mentees with 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mentors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, </w:t>
      </w:r>
      <w:r w:rsidR="00241C16">
        <w:rPr>
          <w:rFonts w:ascii="News Gothic MT" w:hAnsi="News Gothic MT" w:cs="Times New Roman"/>
          <w:color w:val="000000" w:themeColor="text1"/>
          <w:sz w:val="20"/>
          <w:szCs w:val="20"/>
        </w:rPr>
        <w:t>personally</w:t>
      </w:r>
      <w:r w:rsidR="00F3313A">
        <w:rPr>
          <w:rFonts w:ascii="News Gothic MT" w:hAnsi="News Gothic MT" w:cs="Times New Roman"/>
          <w:color w:val="000000" w:themeColor="text1"/>
          <w:sz w:val="20"/>
          <w:szCs w:val="20"/>
        </w:rPr>
        <w:t xml:space="preserve"> mentor 2 students, host inclusive group activities</w:t>
      </w:r>
      <w:r w:rsidRPr="002E6041">
        <w:rPr>
          <w:rFonts w:ascii="News Gothic MT" w:hAnsi="News Gothic MT" w:cs="Times New Roman"/>
          <w:color w:val="000000" w:themeColor="text1"/>
          <w:sz w:val="20"/>
          <w:szCs w:val="20"/>
        </w:rPr>
        <w:t>.</w:t>
      </w:r>
    </w:p>
    <w:sectPr w:rsidR="005E7442" w:rsidRPr="00071BFC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3281" w14:textId="77777777" w:rsidR="00B87276" w:rsidRDefault="00B87276">
      <w:r>
        <w:separator/>
      </w:r>
    </w:p>
  </w:endnote>
  <w:endnote w:type="continuationSeparator" w:id="0">
    <w:p w14:paraId="421AE331" w14:textId="77777777" w:rsidR="00B87276" w:rsidRDefault="00B87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08AC" w14:textId="77777777" w:rsidR="00B87276" w:rsidRDefault="00B87276">
      <w:r>
        <w:separator/>
      </w:r>
    </w:p>
  </w:footnote>
  <w:footnote w:type="continuationSeparator" w:id="0">
    <w:p w14:paraId="34EECE39" w14:textId="77777777" w:rsidR="00B87276" w:rsidRDefault="00B87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4A861AB"/>
    <w:multiLevelType w:val="hybridMultilevel"/>
    <w:tmpl w:val="2F7C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83FDF"/>
    <w:multiLevelType w:val="hybridMultilevel"/>
    <w:tmpl w:val="37CA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910A7"/>
    <w:multiLevelType w:val="hybridMultilevel"/>
    <w:tmpl w:val="FA70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93E67"/>
    <w:multiLevelType w:val="hybridMultilevel"/>
    <w:tmpl w:val="3F7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146B25"/>
    <w:multiLevelType w:val="hybridMultilevel"/>
    <w:tmpl w:val="5996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F4F9F"/>
    <w:multiLevelType w:val="hybridMultilevel"/>
    <w:tmpl w:val="B286424A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F3422"/>
    <w:multiLevelType w:val="hybridMultilevel"/>
    <w:tmpl w:val="E1E8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2745F"/>
    <w:multiLevelType w:val="hybridMultilevel"/>
    <w:tmpl w:val="9594EED6"/>
    <w:lvl w:ilvl="0" w:tplc="B1A22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F7D88"/>
    <w:multiLevelType w:val="hybridMultilevel"/>
    <w:tmpl w:val="3FA0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15C73"/>
    <w:multiLevelType w:val="hybridMultilevel"/>
    <w:tmpl w:val="BE7A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428ED"/>
    <w:multiLevelType w:val="hybridMultilevel"/>
    <w:tmpl w:val="3EBC0E18"/>
    <w:lvl w:ilvl="0" w:tplc="F6825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4788">
    <w:abstractNumId w:val="11"/>
  </w:num>
  <w:num w:numId="2" w16cid:durableId="981733766">
    <w:abstractNumId w:val="9"/>
  </w:num>
  <w:num w:numId="3" w16cid:durableId="384915737">
    <w:abstractNumId w:val="7"/>
  </w:num>
  <w:num w:numId="4" w16cid:durableId="447352840">
    <w:abstractNumId w:val="6"/>
  </w:num>
  <w:num w:numId="5" w16cid:durableId="2130513436">
    <w:abstractNumId w:val="5"/>
  </w:num>
  <w:num w:numId="6" w16cid:durableId="281768834">
    <w:abstractNumId w:val="4"/>
  </w:num>
  <w:num w:numId="7" w16cid:durableId="957638890">
    <w:abstractNumId w:val="8"/>
  </w:num>
  <w:num w:numId="8" w16cid:durableId="1801727788">
    <w:abstractNumId w:val="3"/>
  </w:num>
  <w:num w:numId="9" w16cid:durableId="1918973266">
    <w:abstractNumId w:val="2"/>
  </w:num>
  <w:num w:numId="10" w16cid:durableId="855730459">
    <w:abstractNumId w:val="1"/>
  </w:num>
  <w:num w:numId="11" w16cid:durableId="887034182">
    <w:abstractNumId w:val="0"/>
  </w:num>
  <w:num w:numId="12" w16cid:durableId="742987074">
    <w:abstractNumId w:val="15"/>
  </w:num>
  <w:num w:numId="13" w16cid:durableId="1246458587">
    <w:abstractNumId w:val="10"/>
  </w:num>
  <w:num w:numId="14" w16cid:durableId="270360264">
    <w:abstractNumId w:val="22"/>
  </w:num>
  <w:num w:numId="15" w16cid:durableId="760101379">
    <w:abstractNumId w:val="19"/>
  </w:num>
  <w:num w:numId="16" w16cid:durableId="862324991">
    <w:abstractNumId w:val="17"/>
  </w:num>
  <w:num w:numId="17" w16cid:durableId="1968314013">
    <w:abstractNumId w:val="16"/>
  </w:num>
  <w:num w:numId="18" w16cid:durableId="525362855">
    <w:abstractNumId w:val="18"/>
  </w:num>
  <w:num w:numId="19" w16cid:durableId="1775056005">
    <w:abstractNumId w:val="13"/>
  </w:num>
  <w:num w:numId="20" w16cid:durableId="1731733118">
    <w:abstractNumId w:val="20"/>
  </w:num>
  <w:num w:numId="21" w16cid:durableId="1928272227">
    <w:abstractNumId w:val="12"/>
  </w:num>
  <w:num w:numId="22" w16cid:durableId="1432892513">
    <w:abstractNumId w:val="14"/>
  </w:num>
  <w:num w:numId="23" w16cid:durableId="19267672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1"/>
    <w:rsid w:val="00002C0D"/>
    <w:rsid w:val="00003445"/>
    <w:rsid w:val="0000351F"/>
    <w:rsid w:val="0000485C"/>
    <w:rsid w:val="000100BF"/>
    <w:rsid w:val="0001310A"/>
    <w:rsid w:val="00015926"/>
    <w:rsid w:val="0001722C"/>
    <w:rsid w:val="00022018"/>
    <w:rsid w:val="00024763"/>
    <w:rsid w:val="00024E30"/>
    <w:rsid w:val="00032966"/>
    <w:rsid w:val="00044110"/>
    <w:rsid w:val="00045CE7"/>
    <w:rsid w:val="00053FAE"/>
    <w:rsid w:val="000561DD"/>
    <w:rsid w:val="00062368"/>
    <w:rsid w:val="00064FB5"/>
    <w:rsid w:val="00066481"/>
    <w:rsid w:val="00071BFC"/>
    <w:rsid w:val="0007263D"/>
    <w:rsid w:val="00074126"/>
    <w:rsid w:val="00082BB6"/>
    <w:rsid w:val="00084D99"/>
    <w:rsid w:val="00085BA7"/>
    <w:rsid w:val="00087895"/>
    <w:rsid w:val="00091200"/>
    <w:rsid w:val="00091391"/>
    <w:rsid w:val="000A667C"/>
    <w:rsid w:val="000B53B8"/>
    <w:rsid w:val="000B63E6"/>
    <w:rsid w:val="000C0D72"/>
    <w:rsid w:val="000C0E51"/>
    <w:rsid w:val="000C0F42"/>
    <w:rsid w:val="000D7DD8"/>
    <w:rsid w:val="000D7ECF"/>
    <w:rsid w:val="000E127F"/>
    <w:rsid w:val="000E2072"/>
    <w:rsid w:val="000E2862"/>
    <w:rsid w:val="000E433A"/>
    <w:rsid w:val="000F787F"/>
    <w:rsid w:val="00102CBC"/>
    <w:rsid w:val="00110FF2"/>
    <w:rsid w:val="001114AB"/>
    <w:rsid w:val="00111CBF"/>
    <w:rsid w:val="00112845"/>
    <w:rsid w:val="001135E4"/>
    <w:rsid w:val="0012115E"/>
    <w:rsid w:val="00127BC3"/>
    <w:rsid w:val="0013397C"/>
    <w:rsid w:val="00153025"/>
    <w:rsid w:val="001555FB"/>
    <w:rsid w:val="00156F2A"/>
    <w:rsid w:val="00157957"/>
    <w:rsid w:val="00162227"/>
    <w:rsid w:val="001706A5"/>
    <w:rsid w:val="00171CC4"/>
    <w:rsid w:val="0017285B"/>
    <w:rsid w:val="001817E1"/>
    <w:rsid w:val="0018250E"/>
    <w:rsid w:val="00183908"/>
    <w:rsid w:val="00193AE3"/>
    <w:rsid w:val="001A2DAF"/>
    <w:rsid w:val="001A40B1"/>
    <w:rsid w:val="001A49D3"/>
    <w:rsid w:val="001B2F3E"/>
    <w:rsid w:val="001B4994"/>
    <w:rsid w:val="001C3503"/>
    <w:rsid w:val="001C3DB6"/>
    <w:rsid w:val="001C47D5"/>
    <w:rsid w:val="001C536A"/>
    <w:rsid w:val="001C6F78"/>
    <w:rsid w:val="001D0BCA"/>
    <w:rsid w:val="001D227D"/>
    <w:rsid w:val="001D430C"/>
    <w:rsid w:val="001D43D6"/>
    <w:rsid w:val="001D5FFD"/>
    <w:rsid w:val="001E5C69"/>
    <w:rsid w:val="001E74F5"/>
    <w:rsid w:val="001F30A4"/>
    <w:rsid w:val="001F3B29"/>
    <w:rsid w:val="002001BF"/>
    <w:rsid w:val="00201B81"/>
    <w:rsid w:val="002062C3"/>
    <w:rsid w:val="002125C5"/>
    <w:rsid w:val="00216E41"/>
    <w:rsid w:val="00222200"/>
    <w:rsid w:val="002275F6"/>
    <w:rsid w:val="00230213"/>
    <w:rsid w:val="00230647"/>
    <w:rsid w:val="00237AE2"/>
    <w:rsid w:val="00241C16"/>
    <w:rsid w:val="00243B94"/>
    <w:rsid w:val="00245072"/>
    <w:rsid w:val="00247188"/>
    <w:rsid w:val="002508B4"/>
    <w:rsid w:val="0025256A"/>
    <w:rsid w:val="00252C85"/>
    <w:rsid w:val="00256657"/>
    <w:rsid w:val="00261DE3"/>
    <w:rsid w:val="002716EB"/>
    <w:rsid w:val="002760E9"/>
    <w:rsid w:val="002844F7"/>
    <w:rsid w:val="00297786"/>
    <w:rsid w:val="002A1B55"/>
    <w:rsid w:val="002A274A"/>
    <w:rsid w:val="002A360F"/>
    <w:rsid w:val="002B7E4E"/>
    <w:rsid w:val="002C5798"/>
    <w:rsid w:val="002C7801"/>
    <w:rsid w:val="002D3CA5"/>
    <w:rsid w:val="002E065B"/>
    <w:rsid w:val="002E6041"/>
    <w:rsid w:val="002F22D0"/>
    <w:rsid w:val="002F2E99"/>
    <w:rsid w:val="002F37C9"/>
    <w:rsid w:val="003045F0"/>
    <w:rsid w:val="00307B41"/>
    <w:rsid w:val="003105DA"/>
    <w:rsid w:val="00312304"/>
    <w:rsid w:val="00312821"/>
    <w:rsid w:val="003151ED"/>
    <w:rsid w:val="00317C42"/>
    <w:rsid w:val="00321F60"/>
    <w:rsid w:val="00326D08"/>
    <w:rsid w:val="003271AC"/>
    <w:rsid w:val="00335265"/>
    <w:rsid w:val="003368C9"/>
    <w:rsid w:val="00336F9A"/>
    <w:rsid w:val="00337B98"/>
    <w:rsid w:val="003541EF"/>
    <w:rsid w:val="00356CAD"/>
    <w:rsid w:val="00372D16"/>
    <w:rsid w:val="003755F2"/>
    <w:rsid w:val="0037608D"/>
    <w:rsid w:val="00377DEF"/>
    <w:rsid w:val="00383408"/>
    <w:rsid w:val="003839A4"/>
    <w:rsid w:val="00384F21"/>
    <w:rsid w:val="00392505"/>
    <w:rsid w:val="003A508F"/>
    <w:rsid w:val="003A61CB"/>
    <w:rsid w:val="003A7298"/>
    <w:rsid w:val="003B5594"/>
    <w:rsid w:val="003C2362"/>
    <w:rsid w:val="003C386F"/>
    <w:rsid w:val="003C44C0"/>
    <w:rsid w:val="003C581B"/>
    <w:rsid w:val="003C649B"/>
    <w:rsid w:val="003D0FA9"/>
    <w:rsid w:val="003E21A3"/>
    <w:rsid w:val="003E2599"/>
    <w:rsid w:val="003F50C6"/>
    <w:rsid w:val="004062A2"/>
    <w:rsid w:val="004114F0"/>
    <w:rsid w:val="00413583"/>
    <w:rsid w:val="00415562"/>
    <w:rsid w:val="00417BE4"/>
    <w:rsid w:val="00420B49"/>
    <w:rsid w:val="00424B22"/>
    <w:rsid w:val="00427E93"/>
    <w:rsid w:val="00430BA4"/>
    <w:rsid w:val="00443889"/>
    <w:rsid w:val="0044581B"/>
    <w:rsid w:val="004513B2"/>
    <w:rsid w:val="00451B05"/>
    <w:rsid w:val="004666DB"/>
    <w:rsid w:val="0046748A"/>
    <w:rsid w:val="00470575"/>
    <w:rsid w:val="00472E0A"/>
    <w:rsid w:val="00474BB6"/>
    <w:rsid w:val="004759CC"/>
    <w:rsid w:val="00476D71"/>
    <w:rsid w:val="00480846"/>
    <w:rsid w:val="0048154B"/>
    <w:rsid w:val="004846D0"/>
    <w:rsid w:val="00485838"/>
    <w:rsid w:val="004902E2"/>
    <w:rsid w:val="0049128D"/>
    <w:rsid w:val="0049291A"/>
    <w:rsid w:val="00492B55"/>
    <w:rsid w:val="00493BE7"/>
    <w:rsid w:val="00493D3E"/>
    <w:rsid w:val="004A13BA"/>
    <w:rsid w:val="004A7381"/>
    <w:rsid w:val="004B46B6"/>
    <w:rsid w:val="004B572C"/>
    <w:rsid w:val="004C0A63"/>
    <w:rsid w:val="004C1F25"/>
    <w:rsid w:val="004C23A8"/>
    <w:rsid w:val="004C44D2"/>
    <w:rsid w:val="004D416A"/>
    <w:rsid w:val="004D7D41"/>
    <w:rsid w:val="004E1A7E"/>
    <w:rsid w:val="004E3CA2"/>
    <w:rsid w:val="004F29D7"/>
    <w:rsid w:val="004F3930"/>
    <w:rsid w:val="00506DC4"/>
    <w:rsid w:val="005213F6"/>
    <w:rsid w:val="005231F0"/>
    <w:rsid w:val="00525C3F"/>
    <w:rsid w:val="0052673E"/>
    <w:rsid w:val="00530AFF"/>
    <w:rsid w:val="00531EC3"/>
    <w:rsid w:val="00557BE3"/>
    <w:rsid w:val="005677ED"/>
    <w:rsid w:val="005735D1"/>
    <w:rsid w:val="00577292"/>
    <w:rsid w:val="00580AE1"/>
    <w:rsid w:val="0058321E"/>
    <w:rsid w:val="0059730E"/>
    <w:rsid w:val="005A06E4"/>
    <w:rsid w:val="005A1CE9"/>
    <w:rsid w:val="005A4080"/>
    <w:rsid w:val="005B0FC9"/>
    <w:rsid w:val="005B1FC9"/>
    <w:rsid w:val="005B2F73"/>
    <w:rsid w:val="005B6056"/>
    <w:rsid w:val="005C0F19"/>
    <w:rsid w:val="005C3A84"/>
    <w:rsid w:val="005C3E62"/>
    <w:rsid w:val="005D0225"/>
    <w:rsid w:val="005E507D"/>
    <w:rsid w:val="005E7442"/>
    <w:rsid w:val="005F03DF"/>
    <w:rsid w:val="005F154A"/>
    <w:rsid w:val="00604310"/>
    <w:rsid w:val="00604557"/>
    <w:rsid w:val="0061026B"/>
    <w:rsid w:val="00617226"/>
    <w:rsid w:val="0062038C"/>
    <w:rsid w:val="00624F3D"/>
    <w:rsid w:val="006260A7"/>
    <w:rsid w:val="00626820"/>
    <w:rsid w:val="006345BF"/>
    <w:rsid w:val="0063499F"/>
    <w:rsid w:val="00637898"/>
    <w:rsid w:val="00646567"/>
    <w:rsid w:val="00647056"/>
    <w:rsid w:val="00654ADC"/>
    <w:rsid w:val="00656880"/>
    <w:rsid w:val="00657B2E"/>
    <w:rsid w:val="006704FF"/>
    <w:rsid w:val="00673C26"/>
    <w:rsid w:val="006746D0"/>
    <w:rsid w:val="00675080"/>
    <w:rsid w:val="00680739"/>
    <w:rsid w:val="00683988"/>
    <w:rsid w:val="00686A09"/>
    <w:rsid w:val="00690B27"/>
    <w:rsid w:val="00691E39"/>
    <w:rsid w:val="00695330"/>
    <w:rsid w:val="006979CF"/>
    <w:rsid w:val="006A6F13"/>
    <w:rsid w:val="006B4888"/>
    <w:rsid w:val="006B5290"/>
    <w:rsid w:val="006C7EC2"/>
    <w:rsid w:val="006D1283"/>
    <w:rsid w:val="006D1495"/>
    <w:rsid w:val="006D2999"/>
    <w:rsid w:val="006D55DE"/>
    <w:rsid w:val="006D6F5B"/>
    <w:rsid w:val="006D761F"/>
    <w:rsid w:val="006E147C"/>
    <w:rsid w:val="006E1E22"/>
    <w:rsid w:val="006E4849"/>
    <w:rsid w:val="006E77CA"/>
    <w:rsid w:val="006F2AF4"/>
    <w:rsid w:val="0070280B"/>
    <w:rsid w:val="00707FFE"/>
    <w:rsid w:val="00713A4D"/>
    <w:rsid w:val="0072296B"/>
    <w:rsid w:val="00730614"/>
    <w:rsid w:val="00733AE4"/>
    <w:rsid w:val="00747A24"/>
    <w:rsid w:val="00750787"/>
    <w:rsid w:val="007513D1"/>
    <w:rsid w:val="00751D2A"/>
    <w:rsid w:val="00755B1C"/>
    <w:rsid w:val="0076112F"/>
    <w:rsid w:val="00763A11"/>
    <w:rsid w:val="00765466"/>
    <w:rsid w:val="0076760F"/>
    <w:rsid w:val="0077149B"/>
    <w:rsid w:val="00772FD3"/>
    <w:rsid w:val="007744A0"/>
    <w:rsid w:val="00780CF3"/>
    <w:rsid w:val="00780F9D"/>
    <w:rsid w:val="00784D08"/>
    <w:rsid w:val="00785423"/>
    <w:rsid w:val="00793CB2"/>
    <w:rsid w:val="007A04B5"/>
    <w:rsid w:val="007A2576"/>
    <w:rsid w:val="007A2648"/>
    <w:rsid w:val="007A2735"/>
    <w:rsid w:val="007A4A40"/>
    <w:rsid w:val="007B1214"/>
    <w:rsid w:val="007B305B"/>
    <w:rsid w:val="007B4D13"/>
    <w:rsid w:val="007B5DE7"/>
    <w:rsid w:val="007B71B4"/>
    <w:rsid w:val="007C35B5"/>
    <w:rsid w:val="007C6620"/>
    <w:rsid w:val="007D6075"/>
    <w:rsid w:val="007E1F85"/>
    <w:rsid w:val="007E32D1"/>
    <w:rsid w:val="007E578D"/>
    <w:rsid w:val="007E61C7"/>
    <w:rsid w:val="007F0134"/>
    <w:rsid w:val="008061CB"/>
    <w:rsid w:val="008141B5"/>
    <w:rsid w:val="00815146"/>
    <w:rsid w:val="00817E8C"/>
    <w:rsid w:val="008246E2"/>
    <w:rsid w:val="00825E20"/>
    <w:rsid w:val="00833DD8"/>
    <w:rsid w:val="00835902"/>
    <w:rsid w:val="00836228"/>
    <w:rsid w:val="008372F9"/>
    <w:rsid w:val="00837EEC"/>
    <w:rsid w:val="00842111"/>
    <w:rsid w:val="00847922"/>
    <w:rsid w:val="0085231F"/>
    <w:rsid w:val="0085452E"/>
    <w:rsid w:val="00855ACC"/>
    <w:rsid w:val="00857954"/>
    <w:rsid w:val="00864574"/>
    <w:rsid w:val="00867053"/>
    <w:rsid w:val="008701C5"/>
    <w:rsid w:val="00870D1C"/>
    <w:rsid w:val="00873163"/>
    <w:rsid w:val="00876EF0"/>
    <w:rsid w:val="00881683"/>
    <w:rsid w:val="008862A5"/>
    <w:rsid w:val="008903EE"/>
    <w:rsid w:val="00890BE3"/>
    <w:rsid w:val="008A1BF9"/>
    <w:rsid w:val="008A24F7"/>
    <w:rsid w:val="008B7254"/>
    <w:rsid w:val="008C5D20"/>
    <w:rsid w:val="008D09E8"/>
    <w:rsid w:val="008D1494"/>
    <w:rsid w:val="008D5562"/>
    <w:rsid w:val="008E2A8E"/>
    <w:rsid w:val="008E6C45"/>
    <w:rsid w:val="008F063A"/>
    <w:rsid w:val="008F0DBE"/>
    <w:rsid w:val="008F1622"/>
    <w:rsid w:val="008F2E17"/>
    <w:rsid w:val="008F6D9F"/>
    <w:rsid w:val="00907454"/>
    <w:rsid w:val="00910756"/>
    <w:rsid w:val="00910CBB"/>
    <w:rsid w:val="0091179C"/>
    <w:rsid w:val="009142A0"/>
    <w:rsid w:val="00920888"/>
    <w:rsid w:val="00921270"/>
    <w:rsid w:val="00923D54"/>
    <w:rsid w:val="00924DDA"/>
    <w:rsid w:val="00927E48"/>
    <w:rsid w:val="00933AC4"/>
    <w:rsid w:val="00934201"/>
    <w:rsid w:val="0093711C"/>
    <w:rsid w:val="00942CAC"/>
    <w:rsid w:val="0094335C"/>
    <w:rsid w:val="00943673"/>
    <w:rsid w:val="009535F9"/>
    <w:rsid w:val="0095686F"/>
    <w:rsid w:val="00964F22"/>
    <w:rsid w:val="00965F6A"/>
    <w:rsid w:val="00967B5F"/>
    <w:rsid w:val="00972FFC"/>
    <w:rsid w:val="00981D20"/>
    <w:rsid w:val="00983A34"/>
    <w:rsid w:val="009853B8"/>
    <w:rsid w:val="00990D96"/>
    <w:rsid w:val="009A00D4"/>
    <w:rsid w:val="009A15E0"/>
    <w:rsid w:val="009A7F9A"/>
    <w:rsid w:val="009B07D1"/>
    <w:rsid w:val="009B34C9"/>
    <w:rsid w:val="009B7323"/>
    <w:rsid w:val="009C1005"/>
    <w:rsid w:val="009C1A5F"/>
    <w:rsid w:val="009C1A88"/>
    <w:rsid w:val="009C47A9"/>
    <w:rsid w:val="009C4AD6"/>
    <w:rsid w:val="009D1C6C"/>
    <w:rsid w:val="009D542A"/>
    <w:rsid w:val="009F1029"/>
    <w:rsid w:val="009F12F6"/>
    <w:rsid w:val="009F50CC"/>
    <w:rsid w:val="00A00AFD"/>
    <w:rsid w:val="00A04B53"/>
    <w:rsid w:val="00A166B0"/>
    <w:rsid w:val="00A257F5"/>
    <w:rsid w:val="00A25ADD"/>
    <w:rsid w:val="00A3502F"/>
    <w:rsid w:val="00A40588"/>
    <w:rsid w:val="00A4129D"/>
    <w:rsid w:val="00A45FC9"/>
    <w:rsid w:val="00A510B1"/>
    <w:rsid w:val="00A60081"/>
    <w:rsid w:val="00A70017"/>
    <w:rsid w:val="00A770A7"/>
    <w:rsid w:val="00A818EA"/>
    <w:rsid w:val="00A81B32"/>
    <w:rsid w:val="00A82068"/>
    <w:rsid w:val="00A85A26"/>
    <w:rsid w:val="00A90A26"/>
    <w:rsid w:val="00A9541B"/>
    <w:rsid w:val="00A96453"/>
    <w:rsid w:val="00A96E61"/>
    <w:rsid w:val="00AA4E22"/>
    <w:rsid w:val="00AA6298"/>
    <w:rsid w:val="00AA67B8"/>
    <w:rsid w:val="00AB434D"/>
    <w:rsid w:val="00AC308F"/>
    <w:rsid w:val="00AC3F96"/>
    <w:rsid w:val="00AC724D"/>
    <w:rsid w:val="00AD0AAA"/>
    <w:rsid w:val="00AD1397"/>
    <w:rsid w:val="00AD1F23"/>
    <w:rsid w:val="00AD338B"/>
    <w:rsid w:val="00AD52FC"/>
    <w:rsid w:val="00AD5F1D"/>
    <w:rsid w:val="00AE0219"/>
    <w:rsid w:val="00AE3A90"/>
    <w:rsid w:val="00AE767A"/>
    <w:rsid w:val="00AE7A54"/>
    <w:rsid w:val="00AF0F81"/>
    <w:rsid w:val="00AF3A64"/>
    <w:rsid w:val="00AF5C37"/>
    <w:rsid w:val="00AF61BC"/>
    <w:rsid w:val="00AF6865"/>
    <w:rsid w:val="00AF7026"/>
    <w:rsid w:val="00B01EF1"/>
    <w:rsid w:val="00B02433"/>
    <w:rsid w:val="00B04A12"/>
    <w:rsid w:val="00B0570F"/>
    <w:rsid w:val="00B0751B"/>
    <w:rsid w:val="00B1053A"/>
    <w:rsid w:val="00B161A6"/>
    <w:rsid w:val="00B1620C"/>
    <w:rsid w:val="00B17C01"/>
    <w:rsid w:val="00B259C2"/>
    <w:rsid w:val="00B317F3"/>
    <w:rsid w:val="00B44326"/>
    <w:rsid w:val="00B517EF"/>
    <w:rsid w:val="00B63C3F"/>
    <w:rsid w:val="00B64C4B"/>
    <w:rsid w:val="00B64C9F"/>
    <w:rsid w:val="00B656B9"/>
    <w:rsid w:val="00B65BE8"/>
    <w:rsid w:val="00B667D6"/>
    <w:rsid w:val="00B67141"/>
    <w:rsid w:val="00B67B8F"/>
    <w:rsid w:val="00B711AE"/>
    <w:rsid w:val="00B71752"/>
    <w:rsid w:val="00B741C2"/>
    <w:rsid w:val="00B824BB"/>
    <w:rsid w:val="00B87276"/>
    <w:rsid w:val="00BA2AD2"/>
    <w:rsid w:val="00BB122C"/>
    <w:rsid w:val="00BB1A1B"/>
    <w:rsid w:val="00BB20ED"/>
    <w:rsid w:val="00BB6803"/>
    <w:rsid w:val="00BB6931"/>
    <w:rsid w:val="00BC1E81"/>
    <w:rsid w:val="00BC4BA5"/>
    <w:rsid w:val="00BD1D7C"/>
    <w:rsid w:val="00BD4DDE"/>
    <w:rsid w:val="00BD6417"/>
    <w:rsid w:val="00BD7D7E"/>
    <w:rsid w:val="00BE7421"/>
    <w:rsid w:val="00BF1CD9"/>
    <w:rsid w:val="00BF512E"/>
    <w:rsid w:val="00BF562E"/>
    <w:rsid w:val="00BF66F7"/>
    <w:rsid w:val="00BF7B31"/>
    <w:rsid w:val="00BF7F0A"/>
    <w:rsid w:val="00C13C74"/>
    <w:rsid w:val="00C14212"/>
    <w:rsid w:val="00C14EE8"/>
    <w:rsid w:val="00C2010D"/>
    <w:rsid w:val="00C23BE0"/>
    <w:rsid w:val="00C3565F"/>
    <w:rsid w:val="00C41C59"/>
    <w:rsid w:val="00C423AF"/>
    <w:rsid w:val="00C51771"/>
    <w:rsid w:val="00C51EBE"/>
    <w:rsid w:val="00C52DF3"/>
    <w:rsid w:val="00C54484"/>
    <w:rsid w:val="00C54B51"/>
    <w:rsid w:val="00C54D9F"/>
    <w:rsid w:val="00C57779"/>
    <w:rsid w:val="00C600D6"/>
    <w:rsid w:val="00C64148"/>
    <w:rsid w:val="00C73085"/>
    <w:rsid w:val="00C77950"/>
    <w:rsid w:val="00C85265"/>
    <w:rsid w:val="00C87C9D"/>
    <w:rsid w:val="00C87D12"/>
    <w:rsid w:val="00C902F0"/>
    <w:rsid w:val="00C92691"/>
    <w:rsid w:val="00C92C99"/>
    <w:rsid w:val="00C9375B"/>
    <w:rsid w:val="00C96C37"/>
    <w:rsid w:val="00CA0222"/>
    <w:rsid w:val="00CA5C48"/>
    <w:rsid w:val="00CB3AA2"/>
    <w:rsid w:val="00CB53D6"/>
    <w:rsid w:val="00CC1D1E"/>
    <w:rsid w:val="00CC2B70"/>
    <w:rsid w:val="00CC7FC2"/>
    <w:rsid w:val="00CD48EB"/>
    <w:rsid w:val="00CD5910"/>
    <w:rsid w:val="00CE08BF"/>
    <w:rsid w:val="00CE1BBC"/>
    <w:rsid w:val="00CE2ACC"/>
    <w:rsid w:val="00CE73D9"/>
    <w:rsid w:val="00CF3B8B"/>
    <w:rsid w:val="00D01920"/>
    <w:rsid w:val="00D023F4"/>
    <w:rsid w:val="00D033FA"/>
    <w:rsid w:val="00D10A18"/>
    <w:rsid w:val="00D11521"/>
    <w:rsid w:val="00D1320E"/>
    <w:rsid w:val="00D13586"/>
    <w:rsid w:val="00D15072"/>
    <w:rsid w:val="00D17647"/>
    <w:rsid w:val="00D207B5"/>
    <w:rsid w:val="00D22188"/>
    <w:rsid w:val="00D24FA9"/>
    <w:rsid w:val="00D30574"/>
    <w:rsid w:val="00D313CE"/>
    <w:rsid w:val="00D31E5F"/>
    <w:rsid w:val="00D449AC"/>
    <w:rsid w:val="00D5002C"/>
    <w:rsid w:val="00D55549"/>
    <w:rsid w:val="00D57390"/>
    <w:rsid w:val="00D8081F"/>
    <w:rsid w:val="00D835A4"/>
    <w:rsid w:val="00D86447"/>
    <w:rsid w:val="00D86A18"/>
    <w:rsid w:val="00D879C1"/>
    <w:rsid w:val="00D90B42"/>
    <w:rsid w:val="00D90E0C"/>
    <w:rsid w:val="00D91A92"/>
    <w:rsid w:val="00D92651"/>
    <w:rsid w:val="00D9480F"/>
    <w:rsid w:val="00DA0B56"/>
    <w:rsid w:val="00DA1176"/>
    <w:rsid w:val="00DA62B6"/>
    <w:rsid w:val="00DA78C1"/>
    <w:rsid w:val="00DA7C5B"/>
    <w:rsid w:val="00DB4F54"/>
    <w:rsid w:val="00DC125E"/>
    <w:rsid w:val="00DC501F"/>
    <w:rsid w:val="00DC5A7D"/>
    <w:rsid w:val="00DC66B6"/>
    <w:rsid w:val="00DC6D5D"/>
    <w:rsid w:val="00DD104D"/>
    <w:rsid w:val="00DD4B91"/>
    <w:rsid w:val="00DE04A6"/>
    <w:rsid w:val="00DE4362"/>
    <w:rsid w:val="00DE46E8"/>
    <w:rsid w:val="00DE4971"/>
    <w:rsid w:val="00DF05A2"/>
    <w:rsid w:val="00E02D4E"/>
    <w:rsid w:val="00E0348D"/>
    <w:rsid w:val="00E03528"/>
    <w:rsid w:val="00E05692"/>
    <w:rsid w:val="00E10F3C"/>
    <w:rsid w:val="00E12992"/>
    <w:rsid w:val="00E12BB7"/>
    <w:rsid w:val="00E12E93"/>
    <w:rsid w:val="00E20F9E"/>
    <w:rsid w:val="00E228A1"/>
    <w:rsid w:val="00E26076"/>
    <w:rsid w:val="00E46A8F"/>
    <w:rsid w:val="00E5147C"/>
    <w:rsid w:val="00E54E12"/>
    <w:rsid w:val="00E60935"/>
    <w:rsid w:val="00E62BB6"/>
    <w:rsid w:val="00E648DF"/>
    <w:rsid w:val="00E64D06"/>
    <w:rsid w:val="00E66278"/>
    <w:rsid w:val="00E7162E"/>
    <w:rsid w:val="00E73A38"/>
    <w:rsid w:val="00E7697E"/>
    <w:rsid w:val="00E828CD"/>
    <w:rsid w:val="00E831BD"/>
    <w:rsid w:val="00E9289A"/>
    <w:rsid w:val="00E94559"/>
    <w:rsid w:val="00EA0113"/>
    <w:rsid w:val="00EA1734"/>
    <w:rsid w:val="00EA3DF1"/>
    <w:rsid w:val="00EB29D8"/>
    <w:rsid w:val="00EB4524"/>
    <w:rsid w:val="00EB491F"/>
    <w:rsid w:val="00EB6ABD"/>
    <w:rsid w:val="00EC0619"/>
    <w:rsid w:val="00EC0FF7"/>
    <w:rsid w:val="00EC6987"/>
    <w:rsid w:val="00EC71CB"/>
    <w:rsid w:val="00EC7283"/>
    <w:rsid w:val="00EC7604"/>
    <w:rsid w:val="00ED041E"/>
    <w:rsid w:val="00ED5772"/>
    <w:rsid w:val="00ED66F1"/>
    <w:rsid w:val="00EE0B8D"/>
    <w:rsid w:val="00EE229B"/>
    <w:rsid w:val="00EE246E"/>
    <w:rsid w:val="00EE298B"/>
    <w:rsid w:val="00EF2A47"/>
    <w:rsid w:val="00EF3006"/>
    <w:rsid w:val="00F01833"/>
    <w:rsid w:val="00F068E1"/>
    <w:rsid w:val="00F07187"/>
    <w:rsid w:val="00F14524"/>
    <w:rsid w:val="00F171A9"/>
    <w:rsid w:val="00F21EA0"/>
    <w:rsid w:val="00F25810"/>
    <w:rsid w:val="00F3313A"/>
    <w:rsid w:val="00F355A5"/>
    <w:rsid w:val="00F52196"/>
    <w:rsid w:val="00F61391"/>
    <w:rsid w:val="00F618E9"/>
    <w:rsid w:val="00F648D8"/>
    <w:rsid w:val="00F66BCB"/>
    <w:rsid w:val="00F673C1"/>
    <w:rsid w:val="00F70B16"/>
    <w:rsid w:val="00F736CF"/>
    <w:rsid w:val="00F7450B"/>
    <w:rsid w:val="00F75447"/>
    <w:rsid w:val="00F762D8"/>
    <w:rsid w:val="00F81A2B"/>
    <w:rsid w:val="00F90A86"/>
    <w:rsid w:val="00F96CCB"/>
    <w:rsid w:val="00FA2A98"/>
    <w:rsid w:val="00FA5481"/>
    <w:rsid w:val="00FB0AE4"/>
    <w:rsid w:val="00FB4671"/>
    <w:rsid w:val="00FB6362"/>
    <w:rsid w:val="00FB7379"/>
    <w:rsid w:val="00FB7C1F"/>
    <w:rsid w:val="00FC5C31"/>
    <w:rsid w:val="00FD0869"/>
    <w:rsid w:val="00FE0204"/>
    <w:rsid w:val="00FE5813"/>
    <w:rsid w:val="00FE5D4F"/>
    <w:rsid w:val="00FE78B4"/>
    <w:rsid w:val="00FF52C8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1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A5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FA5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presentation/d/1fG-2aDKSI7zXmeVLD6aNk_5dQ2f9KXjodczDli39O_Q/edit" TargetMode="External"/><Relationship Id="rId18" Type="http://schemas.openxmlformats.org/officeDocument/2006/relationships/hyperlink" Target="https://www.youtube.com/watch?v=7e-srxx-zrU" TargetMode="External"/><Relationship Id="rId26" Type="http://schemas.openxmlformats.org/officeDocument/2006/relationships/hyperlink" Target="https://docs.google.com/presentation/d/1vJvrpacwQvY3_T-XpP-YkS1fOGqg6rAR5ZW3-SYXVUI/edit?usp=sharing" TargetMode="External"/><Relationship Id="rId39" Type="http://schemas.openxmlformats.org/officeDocument/2006/relationships/hyperlink" Target="https://arxiv.org/abs/2502.15849" TargetMode="External"/><Relationship Id="rId21" Type="http://schemas.openxmlformats.org/officeDocument/2006/relationships/hyperlink" Target="https://docs.google.com/presentation/d/1XNCqX4Eab9vS3RscQFMXXLrzUaGAJc-_I9JRulo6qjc/edit?usp=sharing" TargetMode="External"/><Relationship Id="rId34" Type="http://schemas.openxmlformats.org/officeDocument/2006/relationships/hyperlink" Target="https://www.youtube.com/playlist?list=PLPwyBV1x-R8ZPdgk8EtO-Gh8l6Li0SH0j" TargetMode="External"/><Relationship Id="rId42" Type="http://schemas.openxmlformats.org/officeDocument/2006/relationships/hyperlink" Target="https://ilanashapiro.github.io/files/pgen-rs.pdf" TargetMode="External"/><Relationship Id="rId47" Type="http://schemas.openxmlformats.org/officeDocument/2006/relationships/hyperlink" Target="https://scholarship.claremont.edu/pomona_theses/265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anashapiro/constraints_project" TargetMode="External"/><Relationship Id="rId29" Type="http://schemas.openxmlformats.org/officeDocument/2006/relationships/hyperlink" Target="https://www.tenor-conference.org/proceedings/2023/11-TENOR_BOSTON_2023_paper_9804Shapiro.pdf" TargetMode="External"/><Relationship Id="rId11" Type="http://schemas.openxmlformats.org/officeDocument/2006/relationships/hyperlink" Target="https://github.com/ilanashapiro" TargetMode="External"/><Relationship Id="rId24" Type="http://schemas.openxmlformats.org/officeDocument/2006/relationships/hyperlink" Target="http://ilanashapiro.github.io/files/pgen-rs.pdf" TargetMode="External"/><Relationship Id="rId32" Type="http://schemas.openxmlformats.org/officeDocument/2006/relationships/hyperlink" Target="https://www.youtube.com/watch?v=Gok-O0Fjgd4" TargetMode="External"/><Relationship Id="rId37" Type="http://schemas.openxmlformats.org/officeDocument/2006/relationships/hyperlink" Target="https://doi.org/10.5281/zenodo.6860879" TargetMode="External"/><Relationship Id="rId40" Type="http://schemas.openxmlformats.org/officeDocument/2006/relationships/hyperlink" Target="https://ilanashapiro.github.io/files/gbs_paper.pdf" TargetMode="External"/><Relationship Id="rId45" Type="http://schemas.openxmlformats.org/officeDocument/2006/relationships/hyperlink" Target="https://doi.org/10.5281/zenodo.68608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jcai.org/proceedings/2025/1128.pdf" TargetMode="External"/><Relationship Id="rId23" Type="http://schemas.openxmlformats.org/officeDocument/2006/relationships/hyperlink" Target="https://github.com/broad-well/tdd-copilot-study/tree/main" TargetMode="External"/><Relationship Id="rId28" Type="http://schemas.openxmlformats.org/officeDocument/2006/relationships/hyperlink" Target="https://github.com/rkthomps/ProCon" TargetMode="External"/><Relationship Id="rId36" Type="http://schemas.openxmlformats.org/officeDocument/2006/relationships/hyperlink" Target="https://github.com/ilanashapiro/Markov-Model-Music-Generationhttps:/github.com/ilanashapiro/Markov-Model-Music-Generation" TargetMode="External"/><Relationship Id="rId49" Type="http://schemas.openxmlformats.org/officeDocument/2006/relationships/hyperlink" Target="https://scholarship.claremont.edu/cgi/viewcontent.cgi?article=1848&amp;context=jhm" TargetMode="External"/><Relationship Id="rId10" Type="http://schemas.openxmlformats.org/officeDocument/2006/relationships/hyperlink" Target="https://ilanashapiro.github.io" TargetMode="External"/><Relationship Id="rId19" Type="http://schemas.openxmlformats.org/officeDocument/2006/relationships/hyperlink" Target="https://ilanashapiro.github.io/files/gbs_paper.pdf" TargetMode="External"/><Relationship Id="rId31" Type="http://schemas.openxmlformats.org/officeDocument/2006/relationships/hyperlink" Target="https://github.com/ilanashapiro/MusAssist" TargetMode="External"/><Relationship Id="rId44" Type="http://schemas.openxmlformats.org/officeDocument/2006/relationships/hyperlink" Target="https://www.tenor-conference.org/proceedings/2023/11-TENOR_BOSTON_2023_paper_9804Shapir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lana-shapiro-157447170/" TargetMode="External"/><Relationship Id="rId14" Type="http://schemas.openxmlformats.org/officeDocument/2006/relationships/hyperlink" Target="https://github.com/ilanashapiro/lean-server" TargetMode="External"/><Relationship Id="rId22" Type="http://schemas.openxmlformats.org/officeDocument/2006/relationships/hyperlink" Target="http://ilanashapiro.github.io/files/tfd.pdf" TargetMode="External"/><Relationship Id="rId27" Type="http://schemas.openxmlformats.org/officeDocument/2006/relationships/hyperlink" Target="http://ilanashapiro.github.io/files/procon.pdf" TargetMode="External"/><Relationship Id="rId30" Type="http://schemas.openxmlformats.org/officeDocument/2006/relationships/hyperlink" Target="https://cs.pomona.edu/classes/cs190/thesis_examples/Shapiro.22.pdf" TargetMode="External"/><Relationship Id="rId35" Type="http://schemas.openxmlformats.org/officeDocument/2006/relationships/hyperlink" Target="https://scholarship.claremont.edu/cgi/viewcontent.cgi?article=1848&amp;context=jhm" TargetMode="External"/><Relationship Id="rId43" Type="http://schemas.openxmlformats.org/officeDocument/2006/relationships/hyperlink" Target="https://ilanashapiro.github.io/files/procon.pdf" TargetMode="External"/><Relationship Id="rId48" Type="http://schemas.openxmlformats.org/officeDocument/2006/relationships/hyperlink" Target="https://www.youtube.com/playlist?list=PLPwyBV1x-R8ZPdgk8EtO-Gh8l6Li0SH0j" TargetMode="External"/><Relationship Id="rId8" Type="http://schemas.openxmlformats.org/officeDocument/2006/relationships/hyperlink" Target="mailto:ilshapiro@ucsd.edu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Z3Prover/z3/blob/master/src/smt/smt_parallel.cpp" TargetMode="External"/><Relationship Id="rId17" Type="http://schemas.openxmlformats.org/officeDocument/2006/relationships/hyperlink" Target="https://docs.google.com/presentation/d/16hWNSMnztE_oKnXoRR_6XZm5xT8-Ewi_4FO_J33ekZE/edit?usp=sharing" TargetMode="External"/><Relationship Id="rId25" Type="http://schemas.openxmlformats.org/officeDocument/2006/relationships/hyperlink" Target="https://github.com/ilanashapiro/pgen-rs" TargetMode="External"/><Relationship Id="rId33" Type="http://schemas.openxmlformats.org/officeDocument/2006/relationships/hyperlink" Target="https://scholarship.claremont.edu/cgi/viewcontent.cgi?article=1294&amp;context=pomona_theses" TargetMode="External"/><Relationship Id="rId38" Type="http://schemas.openxmlformats.org/officeDocument/2006/relationships/hyperlink" Target="https://github.com/kpet123/Virtual-Ensemble-Assembly" TargetMode="External"/><Relationship Id="rId46" Type="http://schemas.openxmlformats.org/officeDocument/2006/relationships/hyperlink" Target="https://cs.pomona.edu/classes/cs190/thesis_examples/Shapiro.22.pdf" TargetMode="External"/><Relationship Id="rId20" Type="http://schemas.openxmlformats.org/officeDocument/2006/relationships/hyperlink" Target="https://github.com/ilanashapiro/constrained_decoding_gbs_transformers" TargetMode="External"/><Relationship Id="rId41" Type="http://schemas.openxmlformats.org/officeDocument/2006/relationships/hyperlink" Target="https://ilanashapiro.github.io/files/tf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nashapiro/Library/Containers/com.microsoft.Word/Data/Library/Application%20Support/Microsoft/Office/16.0/DTS/Search/%7b944481ED-B3A2-6441-A687-56424932B1B8%7dtf1037827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FCB91-7B15-D847-B57E-03708D5E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{944481ED-B3A2-6441-A687-56424932B1B8}tf10378272_win32.dotx</Template>
  <TotalTime>0</TotalTime>
  <Pages>3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2025-10-28T05:26:00Z</dcterms:created>
  <dcterms:modified xsi:type="dcterms:W3CDTF">2025-10-28T05:27:00Z</dcterms:modified>
</cp:coreProperties>
</file>